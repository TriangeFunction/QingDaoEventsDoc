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18355143" w14:textId="77777777" w:rsidR="00543C02" w:rsidRDefault="00543C02" w:rsidP="00C53ACB">
      <w:pPr>
        <w:pStyle w:val="af4"/>
        <w:ind w:firstLine="482"/>
        <w:rPr>
          <w:rFonts w:asciiTheme="minorEastAsia" w:eastAsiaTheme="minorEastAsia" w:hAnsiTheme="minorEastAsia"/>
          <w:b/>
          <w:sz w:val="24"/>
          <w:szCs w:val="24"/>
        </w:rPr>
      </w:pPr>
    </w:p>
    <w:p w14:paraId="7EB58ED8" w14:textId="7840723F" w:rsidR="00543C02" w:rsidRPr="00543C02" w:rsidRDefault="00543C02" w:rsidP="00543C02">
      <w:pPr>
        <w:pStyle w:val="af4"/>
        <w:numPr>
          <w:ilvl w:val="0"/>
          <w:numId w:val="33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通用问题</w:t>
      </w:r>
    </w:p>
    <w:p w14:paraId="5EB47FDE" w14:textId="7BFF5CD4" w:rsidR="00052030" w:rsidRPr="00052030" w:rsidRDefault="00052030" w:rsidP="00C53ACB">
      <w:pPr>
        <w:pStyle w:val="af4"/>
        <w:ind w:firstLine="482"/>
        <w:rPr>
          <w:rFonts w:asciiTheme="minorEastAsia" w:eastAsiaTheme="minorEastAsia" w:hAnsiTheme="minorEastAsia" w:cs="Verdana"/>
          <w:b/>
          <w:sz w:val="24"/>
          <w:szCs w:val="24"/>
          <w:lang w:val="en-US"/>
        </w:rPr>
      </w:pPr>
    </w:p>
    <w:p w14:paraId="6B9127C7" w14:textId="1CEEED62" w:rsidR="00524DA1" w:rsidRDefault="00524DA1" w:rsidP="00C53AC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所在的部门的</w:t>
      </w:r>
      <w:r w:rsidR="00AB436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主要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职责？</w:t>
      </w:r>
    </w:p>
    <w:p w14:paraId="0B715FBC" w14:textId="77777777" w:rsidR="00524DA1" w:rsidRDefault="00524DA1" w:rsidP="00524DA1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602D67E" w14:textId="79914ADE" w:rsidR="00C77CEF" w:rsidRDefault="00C53ACB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524DA1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="00AB6BC5">
        <w:rPr>
          <w:rFonts w:asciiTheme="minorEastAsia" w:eastAsiaTheme="minorEastAsia" w:hAnsiTheme="minorEastAsia" w:hint="eastAsia"/>
          <w:sz w:val="24"/>
          <w:szCs w:val="24"/>
        </w:rPr>
        <w:t>展馆</w:t>
      </w:r>
      <w:r w:rsidR="00524DA1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 w:rsidR="00A51A2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</w:t>
      </w:r>
      <w:r w:rsidR="00D93F1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规划</w:t>
      </w:r>
      <w:r w:rsidR="00BC25E9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。</w:t>
      </w:r>
    </w:p>
    <w:p w14:paraId="321367EF" w14:textId="77777777" w:rsidR="00C77CEF" w:rsidRPr="00C77CEF" w:rsidRDefault="00C77CEF" w:rsidP="00C77CEF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4B87B57" w14:textId="4783F707" w:rsidR="00C77CEF" w:rsidRDefault="00C77CEF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Pr="00D54AB2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AB6BC5">
        <w:rPr>
          <w:rFonts w:asciiTheme="minorEastAsia" w:eastAsiaTheme="minorEastAsia" w:hAnsiTheme="minorEastAsia" w:hint="eastAsia"/>
          <w:sz w:val="24"/>
          <w:szCs w:val="24"/>
        </w:rPr>
        <w:t>展馆</w:t>
      </w:r>
      <w:r w:rsidRPr="00D54AB2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735DC0F7" w14:textId="77777777" w:rsidR="00AF24A5" w:rsidRPr="00AF24A5" w:rsidRDefault="00AF24A5" w:rsidP="00AF24A5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45E3406" w14:textId="5A1EF6F9" w:rsidR="00AF24A5" w:rsidRDefault="00AF24A5" w:rsidP="00C04F3D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446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请您简单介绍一下当前“</w:t>
      </w:r>
      <w:r w:rsidR="00AB6BC5">
        <w:rPr>
          <w:rFonts w:asciiTheme="minorEastAsia" w:eastAsiaTheme="minorEastAsia" w:hAnsiTheme="minorEastAsia" w:hint="eastAsia"/>
          <w:sz w:val="24"/>
          <w:szCs w:val="24"/>
        </w:rPr>
        <w:t>展馆</w:t>
      </w:r>
      <w:r w:rsidRPr="008D446A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="0059361E" w:rsidRPr="008D446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当前的产品结构包含哪些产品</w:t>
      </w:r>
      <w:r w:rsidRPr="008D446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，不同</w:t>
      </w:r>
      <w:r w:rsidR="0059361E" w:rsidRPr="008D446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产品</w:t>
      </w:r>
      <w:r w:rsidRPr="008D446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的运营模式</w:t>
      </w:r>
      <w:r w:rsidR="0059361E" w:rsidRPr="008D446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是什么</w:t>
      </w:r>
      <w:r w:rsidRPr="008D446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5D7C4CCA" w14:textId="77777777" w:rsidR="008D446A" w:rsidRPr="008D446A" w:rsidRDefault="008D446A" w:rsidP="008D446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66103A7" w14:textId="19631BCA" w:rsidR="00BC32D0" w:rsidRDefault="00C77CEF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Pr="00D54AB2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AB6BC5">
        <w:rPr>
          <w:rFonts w:asciiTheme="minorEastAsia" w:eastAsiaTheme="minorEastAsia" w:hAnsiTheme="minorEastAsia" w:hint="eastAsia"/>
          <w:sz w:val="24"/>
          <w:szCs w:val="24"/>
        </w:rPr>
        <w:t>展馆</w:t>
      </w:r>
      <w:r w:rsidRPr="00D54AB2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 w:rsid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743C51B9" w14:textId="77777777" w:rsidR="00C77CEF" w:rsidRPr="00C77CEF" w:rsidRDefault="00C77CEF" w:rsidP="00C77CEF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7E598A9" w14:textId="1A504979" w:rsidR="00BC32D0" w:rsidRPr="00BC32D0" w:rsidRDefault="00BC32D0" w:rsidP="00C8755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Pr="00BC32D0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="00AB6BC5">
        <w:rPr>
          <w:rFonts w:asciiTheme="minorEastAsia" w:eastAsiaTheme="minorEastAsia" w:hAnsiTheme="minorEastAsia" w:hint="eastAsia"/>
          <w:sz w:val="24"/>
          <w:szCs w:val="24"/>
        </w:rPr>
        <w:t>展馆</w:t>
      </w:r>
      <w:r w:rsidRPr="00BC32D0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的上游和下游的企业规模？</w:t>
      </w:r>
      <w:r w:rsidR="00C87554" w:rsidRPr="00BC32D0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2F9D9551" w14:textId="77777777" w:rsidR="00BC32D0" w:rsidRPr="00BC32D0" w:rsidRDefault="00BC32D0" w:rsidP="00BC32D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1BD51DE" w14:textId="1B43EC49" w:rsidR="00BC32D0" w:rsidRPr="00BC32D0" w:rsidRDefault="00BC32D0" w:rsidP="00B944A9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 w:rsidR="00C8755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传统混凝土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 w:rsidR="00C8755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44458477" w14:textId="77777777" w:rsidR="00BC32D0" w:rsidRPr="00052030" w:rsidRDefault="00BC32D0" w:rsidP="00BC32D0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7BFE045" w14:textId="732CF455" w:rsidR="00052030" w:rsidRDefault="00052030" w:rsidP="00936067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0520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Pr="00052030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="00AB6BC5">
        <w:rPr>
          <w:rFonts w:asciiTheme="minorEastAsia" w:eastAsiaTheme="minorEastAsia" w:hAnsiTheme="minorEastAsia" w:hint="eastAsia"/>
          <w:sz w:val="24"/>
          <w:szCs w:val="24"/>
        </w:rPr>
        <w:t>展馆</w:t>
      </w:r>
      <w:r w:rsidRPr="00052030">
        <w:rPr>
          <w:rFonts w:asciiTheme="minorEastAsia" w:eastAsiaTheme="minorEastAsia" w:hAnsiTheme="minorEastAsia" w:hint="eastAsia"/>
          <w:sz w:val="24"/>
          <w:szCs w:val="24"/>
        </w:rPr>
        <w:t>”发展电商平台面临的机会和困难</w:t>
      </w:r>
      <w:r w:rsidRPr="000520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Pr="00052030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55B096A6" w14:textId="77777777" w:rsidR="00F65283" w:rsidRPr="00F65283" w:rsidRDefault="00F65283" w:rsidP="00F6528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9B4A5C4" w14:textId="393F6804" w:rsidR="00F65283" w:rsidRDefault="00F65283" w:rsidP="00543C02">
      <w:pPr>
        <w:pStyle w:val="af4"/>
        <w:numPr>
          <w:ilvl w:val="0"/>
          <w:numId w:val="33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市场</w:t>
      </w:r>
      <w:r w:rsid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方面</w:t>
      </w:r>
      <w:r w:rsid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问题</w:t>
      </w:r>
      <w:r w:rsidR="00393A1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（展会经营部）</w:t>
      </w:r>
    </w:p>
    <w:p w14:paraId="2CF956A3" w14:textId="30B52735" w:rsidR="00F65283" w:rsidRDefault="00F65283" w:rsidP="00F65283">
      <w:pPr>
        <w:ind w:left="267" w:firstLine="72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0191131" w14:textId="6E6605B4" w:rsidR="00F65283" w:rsidRDefault="00F65283" w:rsidP="00F6528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F6528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</w:t>
      </w:r>
      <w:r w:rsidRPr="00F65283">
        <w:rPr>
          <w:rFonts w:asciiTheme="minorEastAsia" w:eastAsiaTheme="minorEastAsia" w:hAnsiTheme="minorEastAsia" w:hint="eastAsia"/>
          <w:sz w:val="24"/>
          <w:szCs w:val="24"/>
        </w:rPr>
        <w:t>介绍</w:t>
      </w:r>
      <w:r w:rsidRPr="00F6528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一下 “</w:t>
      </w:r>
      <w:r w:rsidR="00AB6BC5">
        <w:rPr>
          <w:rFonts w:asciiTheme="minorEastAsia" w:eastAsiaTheme="minorEastAsia" w:hAnsiTheme="minorEastAsia" w:hint="eastAsia"/>
          <w:sz w:val="24"/>
          <w:szCs w:val="24"/>
        </w:rPr>
        <w:t>展馆</w:t>
      </w:r>
      <w:r w:rsidRPr="00F65283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F6528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的整体市场规划？</w:t>
      </w:r>
      <w:r w:rsidR="00BB7BC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包括</w:t>
      </w:r>
      <w:r w:rsidR="00761B8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市场细分、</w:t>
      </w:r>
      <w:r w:rsidR="00BB7BC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市场渠道、</w:t>
      </w:r>
      <w:r w:rsidR="00761B8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品牌定位、</w:t>
      </w:r>
      <w:r w:rsidR="00BB7BC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产品定价策略、</w:t>
      </w:r>
      <w:r w:rsid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新媒体营销</w:t>
      </w:r>
      <w:r w:rsidR="00761B8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组合</w:t>
      </w:r>
      <w:r w:rsid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等？</w:t>
      </w:r>
    </w:p>
    <w:p w14:paraId="64D44D0F" w14:textId="77777777" w:rsidR="00F65283" w:rsidRPr="00D93F1B" w:rsidRDefault="00F65283" w:rsidP="00F6528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0ADE247" w14:textId="1FE8F7BC" w:rsidR="00F65283" w:rsidRPr="00543C02" w:rsidRDefault="00F65283" w:rsidP="00184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 “</w:t>
      </w:r>
      <w:r w:rsidR="00AB6BC5">
        <w:rPr>
          <w:rFonts w:asciiTheme="minorEastAsia" w:eastAsiaTheme="minorEastAsia" w:hAnsiTheme="minorEastAsia" w:hint="eastAsia"/>
          <w:sz w:val="24"/>
          <w:szCs w:val="24"/>
        </w:rPr>
        <w:t>展馆</w:t>
      </w:r>
      <w:r w:rsidRPr="00543C02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的年度市场计划是如何形成的？您认为当前的市场工作重点是什么？</w:t>
      </w:r>
    </w:p>
    <w:p w14:paraId="5BDB5F29" w14:textId="77777777" w:rsidR="00F65283" w:rsidRPr="00F65283" w:rsidRDefault="00F65283" w:rsidP="00F6528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38AB10F" w14:textId="1DD2C926" w:rsidR="00F65283" w:rsidRDefault="00C514D5" w:rsidP="00543C02">
      <w:pPr>
        <w:pStyle w:val="af4"/>
        <w:numPr>
          <w:ilvl w:val="0"/>
          <w:numId w:val="33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运营</w:t>
      </w:r>
      <w:r w:rsid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方面</w:t>
      </w:r>
      <w:r w:rsid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问题</w:t>
      </w:r>
      <w:r w:rsidR="00393A1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()</w:t>
      </w:r>
      <w:bookmarkStart w:id="0" w:name="_GoBack"/>
      <w:bookmarkEnd w:id="0"/>
    </w:p>
    <w:p w14:paraId="58F549B2" w14:textId="77777777" w:rsidR="00330F03" w:rsidRPr="00F65283" w:rsidRDefault="00330F03" w:rsidP="00C514D5">
      <w:pPr>
        <w:ind w:left="267" w:firstLine="72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6999482" w14:textId="4DEBDB96" w:rsidR="00BB7BC4" w:rsidRDefault="00C514D5" w:rsidP="005868B8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请您简单介绍一下“</w:t>
      </w:r>
      <w:r w:rsidR="00AB6BC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展馆</w:t>
      </w:r>
      <w:r w:rsidRPr="00A93985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="00BB7BC4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</w:t>
      </w:r>
      <w:r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业务运作流程</w:t>
      </w:r>
      <w:r w:rsidR="00330F03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框架</w:t>
      </w:r>
      <w:r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4C6A45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包括</w:t>
      </w:r>
      <w:r w:rsidR="00330F03" w:rsidRPr="00A93985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AB6BC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展馆</w:t>
      </w:r>
      <w:r w:rsidR="00330F03" w:rsidRPr="00A93985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="00330F03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的产品开发规划</w:t>
      </w:r>
      <w:r w:rsidR="004C6A45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、</w:t>
      </w:r>
      <w:r w:rsidR="004C54CC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原材料</w:t>
      </w:r>
      <w:r w:rsidR="000761D1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采购</w:t>
      </w:r>
      <w:r w:rsidR="004C54CC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和</w:t>
      </w:r>
      <w:r w:rsidR="000761D1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集采品类</w:t>
      </w:r>
      <w:r w:rsidR="004C6A45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、生产</w:t>
      </w:r>
      <w:r w:rsidR="00A93985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运营、物流配送、结算支付、应收款回收等</w:t>
      </w:r>
      <w:r w:rsid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业务全环节</w:t>
      </w:r>
      <w:r w:rsidR="00161C27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，结合您所负责的内容</w:t>
      </w:r>
      <w:r w:rsid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具体</w:t>
      </w:r>
      <w:r w:rsidR="00161C27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谈一下</w:t>
      </w:r>
      <w:r w:rsidR="00A93985"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0B2CD7D2" w14:textId="77777777" w:rsidR="00A93985" w:rsidRPr="00A93985" w:rsidRDefault="00A93985" w:rsidP="00A93985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0F88479" w14:textId="7E7A186A" w:rsidR="00A93985" w:rsidRPr="00A93985" w:rsidRDefault="00A93985" w:rsidP="009B1109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请您简单介绍一下在工作中碰到哪些难点？</w:t>
      </w:r>
    </w:p>
    <w:p w14:paraId="39B72709" w14:textId="77777777" w:rsidR="00330F03" w:rsidRPr="00330F03" w:rsidRDefault="00330F03" w:rsidP="00330F0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90EAE5B" w14:textId="4A33298F" w:rsidR="00330F03" w:rsidRDefault="00330F03" w:rsidP="00543C02">
      <w:pPr>
        <w:pStyle w:val="af4"/>
        <w:numPr>
          <w:ilvl w:val="0"/>
          <w:numId w:val="33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信息化</w:t>
      </w:r>
      <w:r w:rsid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方面</w:t>
      </w:r>
      <w:r w:rsid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问题</w:t>
      </w:r>
    </w:p>
    <w:p w14:paraId="48C27FD9" w14:textId="77777777" w:rsidR="00230D3C" w:rsidRPr="00330F03" w:rsidRDefault="00230D3C" w:rsidP="00330F03">
      <w:pPr>
        <w:ind w:left="267" w:firstLine="72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501E947" w14:textId="6AF71205" w:rsidR="00330F03" w:rsidRDefault="00230D3C" w:rsidP="00C514D5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66448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请简单介绍一下“</w:t>
      </w:r>
      <w:r w:rsidR="00AB6BC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展馆</w:t>
      </w:r>
      <w:r w:rsidRPr="0066448A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66448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的整体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IT</w:t>
      </w:r>
      <w:r w:rsidRPr="0066448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架构是如何设计的？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请介绍一下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业务蓝图和系统蓝图?</w:t>
      </w:r>
    </w:p>
    <w:p w14:paraId="5CF7865B" w14:textId="77777777" w:rsidR="00230D3C" w:rsidRPr="00F65283" w:rsidRDefault="00230D3C" w:rsidP="00230D3C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766D9A9" w14:textId="782824F5" w:rsidR="00052030" w:rsidRDefault="00230D3C" w:rsidP="00230D3C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2562F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请您简单介绍一下“</w:t>
      </w:r>
      <w:r w:rsidRPr="002562FD">
        <w:rPr>
          <w:rFonts w:asciiTheme="minorEastAsia" w:eastAsiaTheme="minorEastAsia" w:hAnsiTheme="minorEastAsia" w:cs="Verdana"/>
          <w:sz w:val="24"/>
          <w:szCs w:val="24"/>
          <w:lang w:val="en-US"/>
        </w:rPr>
        <w:t>供销e家”</w:t>
      </w:r>
      <w:r w:rsidRPr="002562F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当前的软件项目建设情况？</w:t>
      </w:r>
    </w:p>
    <w:p w14:paraId="247BD67C" w14:textId="77777777" w:rsidR="00230D3C" w:rsidRPr="00230D3C" w:rsidRDefault="00230D3C" w:rsidP="0005203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BB189A7" w14:textId="77777777" w:rsidR="00637B74" w:rsidRPr="00637B74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E5A9C" w14:textId="77777777" w:rsidR="00644004" w:rsidRDefault="00644004">
      <w:r>
        <w:separator/>
      </w:r>
    </w:p>
  </w:endnote>
  <w:endnote w:type="continuationSeparator" w:id="0">
    <w:p w14:paraId="325F5159" w14:textId="77777777" w:rsidR="00644004" w:rsidRDefault="0064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1C998C98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93A1B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93A1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6E3E7" w14:textId="77777777" w:rsidR="00644004" w:rsidRDefault="00644004">
      <w:r>
        <w:separator/>
      </w:r>
    </w:p>
  </w:footnote>
  <w:footnote w:type="continuationSeparator" w:id="0">
    <w:p w14:paraId="2C22D570" w14:textId="77777777" w:rsidR="00644004" w:rsidRDefault="00644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6A58"/>
    <w:rsid w:val="00014455"/>
    <w:rsid w:val="00014691"/>
    <w:rsid w:val="00021EDD"/>
    <w:rsid w:val="00023B62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6324"/>
    <w:rsid w:val="000A7472"/>
    <w:rsid w:val="000B00B7"/>
    <w:rsid w:val="000B43F4"/>
    <w:rsid w:val="000C5657"/>
    <w:rsid w:val="000D1079"/>
    <w:rsid w:val="000D2B84"/>
    <w:rsid w:val="000D3A94"/>
    <w:rsid w:val="000F2AAD"/>
    <w:rsid w:val="000F7564"/>
    <w:rsid w:val="00100DDA"/>
    <w:rsid w:val="0010552C"/>
    <w:rsid w:val="00107E3F"/>
    <w:rsid w:val="00115CF6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704B4"/>
    <w:rsid w:val="00171D12"/>
    <w:rsid w:val="00173337"/>
    <w:rsid w:val="0017784D"/>
    <w:rsid w:val="00192B3E"/>
    <w:rsid w:val="0019412E"/>
    <w:rsid w:val="001A25B6"/>
    <w:rsid w:val="001A6D7F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1003"/>
    <w:rsid w:val="00341706"/>
    <w:rsid w:val="00364855"/>
    <w:rsid w:val="0036590C"/>
    <w:rsid w:val="00366998"/>
    <w:rsid w:val="003756DD"/>
    <w:rsid w:val="00377E46"/>
    <w:rsid w:val="0038035D"/>
    <w:rsid w:val="00387454"/>
    <w:rsid w:val="00393A1B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6A23"/>
    <w:rsid w:val="00413065"/>
    <w:rsid w:val="00414787"/>
    <w:rsid w:val="00427AC1"/>
    <w:rsid w:val="0043259A"/>
    <w:rsid w:val="004328BC"/>
    <w:rsid w:val="00435F18"/>
    <w:rsid w:val="00436714"/>
    <w:rsid w:val="00446524"/>
    <w:rsid w:val="00453330"/>
    <w:rsid w:val="00461245"/>
    <w:rsid w:val="00461A2C"/>
    <w:rsid w:val="0046623B"/>
    <w:rsid w:val="0047616B"/>
    <w:rsid w:val="004809DD"/>
    <w:rsid w:val="0049256F"/>
    <w:rsid w:val="00492D2C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585D"/>
    <w:rsid w:val="004E5C48"/>
    <w:rsid w:val="004F40F7"/>
    <w:rsid w:val="004F545A"/>
    <w:rsid w:val="004F7DCF"/>
    <w:rsid w:val="005005B1"/>
    <w:rsid w:val="005113BE"/>
    <w:rsid w:val="00512C31"/>
    <w:rsid w:val="00514732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4B62"/>
    <w:rsid w:val="00576E3B"/>
    <w:rsid w:val="00584387"/>
    <w:rsid w:val="00587229"/>
    <w:rsid w:val="005878E8"/>
    <w:rsid w:val="00592C0F"/>
    <w:rsid w:val="0059361E"/>
    <w:rsid w:val="00594612"/>
    <w:rsid w:val="005A281A"/>
    <w:rsid w:val="005A340E"/>
    <w:rsid w:val="005A412E"/>
    <w:rsid w:val="005B130F"/>
    <w:rsid w:val="005B4989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377A"/>
    <w:rsid w:val="00644004"/>
    <w:rsid w:val="00644422"/>
    <w:rsid w:val="0065323D"/>
    <w:rsid w:val="006532F6"/>
    <w:rsid w:val="00656B72"/>
    <w:rsid w:val="0066448A"/>
    <w:rsid w:val="00671A15"/>
    <w:rsid w:val="006725A3"/>
    <w:rsid w:val="00672C32"/>
    <w:rsid w:val="00675266"/>
    <w:rsid w:val="00686DEB"/>
    <w:rsid w:val="00691832"/>
    <w:rsid w:val="00695EE0"/>
    <w:rsid w:val="0069657C"/>
    <w:rsid w:val="00697EF0"/>
    <w:rsid w:val="006A4E4C"/>
    <w:rsid w:val="006A6B44"/>
    <w:rsid w:val="006B107D"/>
    <w:rsid w:val="006C0794"/>
    <w:rsid w:val="006C541E"/>
    <w:rsid w:val="007238F7"/>
    <w:rsid w:val="00734234"/>
    <w:rsid w:val="0074099E"/>
    <w:rsid w:val="00741814"/>
    <w:rsid w:val="007463A7"/>
    <w:rsid w:val="00752821"/>
    <w:rsid w:val="00761B8F"/>
    <w:rsid w:val="00762160"/>
    <w:rsid w:val="00765BD3"/>
    <w:rsid w:val="007772B2"/>
    <w:rsid w:val="007A0AC7"/>
    <w:rsid w:val="007A10AF"/>
    <w:rsid w:val="007A4379"/>
    <w:rsid w:val="007B0C10"/>
    <w:rsid w:val="007B2469"/>
    <w:rsid w:val="007B49B2"/>
    <w:rsid w:val="007B667F"/>
    <w:rsid w:val="007D3942"/>
    <w:rsid w:val="007D73F6"/>
    <w:rsid w:val="00812376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62DF9"/>
    <w:rsid w:val="00863B4C"/>
    <w:rsid w:val="0086441D"/>
    <w:rsid w:val="0086789E"/>
    <w:rsid w:val="0088167E"/>
    <w:rsid w:val="00882455"/>
    <w:rsid w:val="0088605F"/>
    <w:rsid w:val="00887E39"/>
    <w:rsid w:val="00890117"/>
    <w:rsid w:val="00891ACD"/>
    <w:rsid w:val="0089306D"/>
    <w:rsid w:val="008A07AE"/>
    <w:rsid w:val="008A6FF5"/>
    <w:rsid w:val="008B3C06"/>
    <w:rsid w:val="008B62D3"/>
    <w:rsid w:val="008C5116"/>
    <w:rsid w:val="008C77A6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140E"/>
    <w:rsid w:val="00911446"/>
    <w:rsid w:val="00912787"/>
    <w:rsid w:val="00926D23"/>
    <w:rsid w:val="00927529"/>
    <w:rsid w:val="009418E1"/>
    <w:rsid w:val="00950529"/>
    <w:rsid w:val="00953178"/>
    <w:rsid w:val="00953649"/>
    <w:rsid w:val="00970408"/>
    <w:rsid w:val="0097241F"/>
    <w:rsid w:val="00976186"/>
    <w:rsid w:val="009845C0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D0A01"/>
    <w:rsid w:val="009D29F1"/>
    <w:rsid w:val="009D2B84"/>
    <w:rsid w:val="009E057D"/>
    <w:rsid w:val="009E4CB2"/>
    <w:rsid w:val="009F42AE"/>
    <w:rsid w:val="009F4AB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60978"/>
    <w:rsid w:val="00A61DB5"/>
    <w:rsid w:val="00A61E40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663"/>
    <w:rsid w:val="00B147CF"/>
    <w:rsid w:val="00B167CF"/>
    <w:rsid w:val="00B2538F"/>
    <w:rsid w:val="00B25F5D"/>
    <w:rsid w:val="00B31C7E"/>
    <w:rsid w:val="00B31CE3"/>
    <w:rsid w:val="00B33159"/>
    <w:rsid w:val="00B34F7B"/>
    <w:rsid w:val="00B40944"/>
    <w:rsid w:val="00B4375E"/>
    <w:rsid w:val="00B5181C"/>
    <w:rsid w:val="00B56F4C"/>
    <w:rsid w:val="00B60163"/>
    <w:rsid w:val="00B607A1"/>
    <w:rsid w:val="00B621A4"/>
    <w:rsid w:val="00B6279C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796E"/>
    <w:rsid w:val="00C60CDE"/>
    <w:rsid w:val="00C61DDA"/>
    <w:rsid w:val="00C6488D"/>
    <w:rsid w:val="00C65547"/>
    <w:rsid w:val="00C65F35"/>
    <w:rsid w:val="00C66180"/>
    <w:rsid w:val="00C67A10"/>
    <w:rsid w:val="00C67F24"/>
    <w:rsid w:val="00C70F5C"/>
    <w:rsid w:val="00C734A7"/>
    <w:rsid w:val="00C742F0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F32"/>
    <w:rsid w:val="00CC55F2"/>
    <w:rsid w:val="00CC641B"/>
    <w:rsid w:val="00CD3421"/>
    <w:rsid w:val="00CD52D8"/>
    <w:rsid w:val="00CE5C79"/>
    <w:rsid w:val="00CE79AA"/>
    <w:rsid w:val="00D1074A"/>
    <w:rsid w:val="00D157B7"/>
    <w:rsid w:val="00D17BFF"/>
    <w:rsid w:val="00D27693"/>
    <w:rsid w:val="00D40E15"/>
    <w:rsid w:val="00D412DA"/>
    <w:rsid w:val="00D43A30"/>
    <w:rsid w:val="00D44286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460F"/>
    <w:rsid w:val="00DE484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4B09"/>
    <w:rsid w:val="00E61317"/>
    <w:rsid w:val="00E637FE"/>
    <w:rsid w:val="00E63DB4"/>
    <w:rsid w:val="00E6562E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3C1D"/>
    <w:rsid w:val="00EC7CF6"/>
    <w:rsid w:val="00ED1469"/>
    <w:rsid w:val="00ED62DB"/>
    <w:rsid w:val="00ED758A"/>
    <w:rsid w:val="00EE5286"/>
    <w:rsid w:val="00EE7337"/>
    <w:rsid w:val="00EF0810"/>
    <w:rsid w:val="00EF514A"/>
    <w:rsid w:val="00EF57E6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EBCAD-3800-4180-A70F-68BADDEF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874</TotalTime>
  <Pages>2</Pages>
  <Words>97</Words>
  <Characters>553</Characters>
  <Application>Microsoft Office Word</Application>
  <DocSecurity>0</DocSecurity>
  <Lines>4</Lines>
  <Paragraphs>1</Paragraphs>
  <ScaleCrop>false</ScaleCrop>
  <Company>AMT Group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331</cp:revision>
  <cp:lastPrinted>2017-01-09T02:49:00Z</cp:lastPrinted>
  <dcterms:created xsi:type="dcterms:W3CDTF">2011-09-20T08:21:00Z</dcterms:created>
  <dcterms:modified xsi:type="dcterms:W3CDTF">2018-03-09T02:25:00Z</dcterms:modified>
</cp:coreProperties>
</file>