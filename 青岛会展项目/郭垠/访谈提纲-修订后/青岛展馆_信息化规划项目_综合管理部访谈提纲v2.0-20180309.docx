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15" w:type="dxa"/>
        <w:tblBorders>
          <w:top w:val="single" w:sz="4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3"/>
      </w:tblGrid>
      <w:tr w:rsidR="00D54AB2" w:rsidRPr="00D54AB2" w14:paraId="6216F936" w14:textId="77777777" w:rsidTr="008B62D3">
        <w:trPr>
          <w:trHeight w:val="151"/>
        </w:trPr>
        <w:tc>
          <w:tcPr>
            <w:tcW w:w="9963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14:paraId="3A86D7F1" w14:textId="1544D69E" w:rsidR="00C53ACB" w:rsidRPr="00D54AB2" w:rsidRDefault="00C53ACB" w:rsidP="00B06BB9">
            <w:pPr>
              <w:keepNext/>
              <w:keepLines/>
              <w:pageBreakBefore/>
              <w:overflowPunct w:val="0"/>
              <w:adjustRightInd w:val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36"/>
              </w:rPr>
              <w:br w:type="page"/>
              <w:t>访谈提纲</w:t>
            </w:r>
          </w:p>
        </w:tc>
      </w:tr>
    </w:tbl>
    <w:p w14:paraId="52B6D620" w14:textId="6D398304" w:rsidR="00C53ACB" w:rsidRPr="00D54AB2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访谈对象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部门负责人 &gt;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14:paraId="4B41736C" w14:textId="35F2A070" w:rsidR="00C53ACB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访谈人员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AMT顾问组</w:t>
      </w:r>
      <w:r w:rsidR="00BB0097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&gt; </w:t>
      </w:r>
    </w:p>
    <w:p w14:paraId="5EB47FDE" w14:textId="7BFF5CD4" w:rsidR="00052030" w:rsidRPr="00052030" w:rsidRDefault="00052030" w:rsidP="00C53ACB">
      <w:pPr>
        <w:pStyle w:val="af4"/>
        <w:ind w:firstLine="482"/>
        <w:rPr>
          <w:rFonts w:asciiTheme="minorEastAsia" w:eastAsiaTheme="minorEastAsia" w:hAnsiTheme="minorEastAsia" w:cs="Verdana"/>
          <w:b/>
          <w:sz w:val="24"/>
          <w:szCs w:val="24"/>
          <w:lang w:val="en-US"/>
        </w:rPr>
      </w:pPr>
    </w:p>
    <w:p w14:paraId="6B9127C7" w14:textId="1CEEED62" w:rsidR="00524DA1" w:rsidRDefault="00524DA1" w:rsidP="00C53AC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所在的部门的</w:t>
      </w:r>
      <w:r w:rsidR="00AB436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主要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职责？</w:t>
      </w:r>
    </w:p>
    <w:p w14:paraId="0B715FBC" w14:textId="77777777" w:rsidR="00524DA1" w:rsidRDefault="00524DA1" w:rsidP="00524DA1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602D67E" w14:textId="446CA99A" w:rsidR="00C77CEF" w:rsidRDefault="00C53ACB" w:rsidP="00C77CEF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C007B6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 w:rsidR="00A51A2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发展</w:t>
      </w:r>
      <w:r w:rsidR="0041498E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战略</w:t>
      </w:r>
      <w:r w:rsidR="00D93F1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规划</w:t>
      </w:r>
      <w:r w:rsid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和商业模式</w:t>
      </w:r>
      <w:r w:rsidR="00BC25E9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。</w:t>
      </w:r>
    </w:p>
    <w:p w14:paraId="321367EF" w14:textId="77777777" w:rsidR="00C77CEF" w:rsidRPr="00C77CEF" w:rsidRDefault="00C77CEF" w:rsidP="00C77CEF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4B87B57" w14:textId="564211C4" w:rsidR="00C77CEF" w:rsidRDefault="00C77CEF" w:rsidP="00C77CEF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C007B6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业务发展的关键成功要素是什么？面临的困难是什么？</w:t>
      </w:r>
    </w:p>
    <w:p w14:paraId="5D7C4CCA" w14:textId="77777777" w:rsidR="008D446A" w:rsidRPr="0041498E" w:rsidRDefault="008D446A" w:rsidP="008D446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66103A7" w14:textId="70977F84" w:rsidR="00BC32D0" w:rsidRDefault="00C77CEF" w:rsidP="00C77CEF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C007B6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竞争对手有哪些？和竞争对手比较优劣势</w:t>
      </w:r>
      <w:r w:rsidR="00543C0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743C51B9" w14:textId="77777777" w:rsidR="00C77CEF" w:rsidRPr="00C77CEF" w:rsidRDefault="00C77CEF" w:rsidP="00C77CEF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7E598A9" w14:textId="50593DA1" w:rsidR="00BC32D0" w:rsidRPr="00BC32D0" w:rsidRDefault="00BC32D0" w:rsidP="00C87554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C007B6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的上游和下游的企业？</w:t>
      </w:r>
    </w:p>
    <w:p w14:paraId="2F9D9551" w14:textId="77777777" w:rsidR="00BC32D0" w:rsidRPr="00BC32D0" w:rsidRDefault="00BC32D0" w:rsidP="00BC32D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1BD51DE" w14:textId="77ECB386" w:rsidR="00BC32D0" w:rsidRDefault="00BC32D0" w:rsidP="00B944A9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从目前行业发展情况来看，您认为互联网+对</w:t>
      </w:r>
      <w:r w:rsidR="00C8755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传统</w:t>
      </w:r>
      <w:r w:rsidR="0041498E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会展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经营模式形成冲击主要</w:t>
      </w:r>
      <w:r w:rsidR="00C8755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2F612849" w14:textId="77777777" w:rsidR="00EF3005" w:rsidRPr="00EF3005" w:rsidRDefault="00EF3005" w:rsidP="00EF3005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EB01463" w14:textId="0EFC8BB5" w:rsidR="00EF3005" w:rsidRPr="00EF3005" w:rsidRDefault="00EF3005" w:rsidP="00BC1625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EF300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请您简单介绍一下对</w:t>
      </w:r>
      <w:r w:rsidR="00C007B6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“</w:t>
      </w:r>
      <w:bookmarkStart w:id="0" w:name="_GoBack"/>
      <w:bookmarkEnd w:id="0"/>
      <w:r w:rsidRPr="00EF3005">
        <w:rPr>
          <w:rFonts w:asciiTheme="minorEastAsia" w:eastAsiaTheme="minorEastAsia" w:hAnsiTheme="minorEastAsia" w:hint="eastAsia"/>
          <w:sz w:val="24"/>
          <w:szCs w:val="24"/>
        </w:rPr>
        <w:t>智慧会展”</w:t>
      </w:r>
      <w:r w:rsidRPr="00EF300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的理解和看法？当前有哪些智慧化的应用场景已经在规划、或在使用？您认为所负责的部门未来会如何变得更加智慧化？</w:t>
      </w:r>
    </w:p>
    <w:p w14:paraId="41A44F1E" w14:textId="77777777" w:rsidR="006C2ED0" w:rsidRPr="006C2ED0" w:rsidRDefault="006C2ED0" w:rsidP="006C2ED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E1B5FD6" w14:textId="72EE7A75" w:rsidR="007C4FBA" w:rsidRPr="008D0EDB" w:rsidRDefault="007C4FBA" w:rsidP="008D0EDB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请您谈一下</w:t>
      </w:r>
      <w:r w:rsidR="00C007B6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hint="eastAsia"/>
          <w:sz w:val="24"/>
          <w:szCs w:val="24"/>
        </w:rPr>
        <w:t>未来的组织结构设计是否有较大的调整规划？</w:t>
      </w:r>
    </w:p>
    <w:p w14:paraId="007BA944" w14:textId="33B116A7" w:rsidR="006C2ED0" w:rsidRPr="006C2ED0" w:rsidRDefault="006C2ED0" w:rsidP="006C2ED0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D6CECE8" w14:textId="4DC285E7" w:rsidR="007C4FBA" w:rsidRDefault="007C4FBA" w:rsidP="007C4FB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0520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C007B6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>
        <w:rPr>
          <w:rFonts w:asciiTheme="minorEastAsia" w:eastAsiaTheme="minorEastAsia" w:hAnsiTheme="minorEastAsia" w:hint="eastAsia"/>
          <w:sz w:val="24"/>
          <w:szCs w:val="24"/>
        </w:rPr>
        <w:t>的质量管理体系？当前的客户满意度调查是如何进行的？</w:t>
      </w:r>
    </w:p>
    <w:p w14:paraId="2BBEDCEF" w14:textId="77777777" w:rsidR="006C2ED0" w:rsidRPr="007C4FBA" w:rsidRDefault="006C2ED0" w:rsidP="006C2ED0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AAF1B4C" w14:textId="6A84FD16" w:rsidR="007C4FBA" w:rsidRPr="008D0EDB" w:rsidRDefault="007C4FBA" w:rsidP="007C4FB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0520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C007B6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>
        <w:rPr>
          <w:rFonts w:asciiTheme="minorEastAsia" w:eastAsiaTheme="minorEastAsia" w:hAnsiTheme="minorEastAsia" w:hint="eastAsia"/>
          <w:sz w:val="24"/>
          <w:szCs w:val="24"/>
        </w:rPr>
        <w:t>的供应商管理和采购执行管理？</w:t>
      </w:r>
    </w:p>
    <w:p w14:paraId="0597871F" w14:textId="77777777" w:rsidR="008D0EDB" w:rsidRPr="008D0EDB" w:rsidRDefault="008D0EDB" w:rsidP="008D0ED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C97D740" w14:textId="6FD4ACD3" w:rsidR="008D0EDB" w:rsidRPr="008D0EDB" w:rsidRDefault="008D0EDB" w:rsidP="00C975ED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C007B6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hint="eastAsia"/>
          <w:sz w:val="24"/>
          <w:szCs w:val="24"/>
        </w:rPr>
        <w:t>的制度管理和流程管理体系？</w:t>
      </w:r>
    </w:p>
    <w:p w14:paraId="44458477" w14:textId="77777777" w:rsidR="00BC32D0" w:rsidRPr="007C4FBA" w:rsidRDefault="00BC32D0" w:rsidP="00BC32D0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7BFE045" w14:textId="3CD70BDD" w:rsidR="00052030" w:rsidRDefault="008D0EDB" w:rsidP="00CD5D7D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C007B6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的信息化发展思路。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您认为当前</w:t>
      </w:r>
      <w:r w:rsidR="0041498E" w:rsidRPr="008D0EDB">
        <w:rPr>
          <w:rFonts w:asciiTheme="minorEastAsia" w:eastAsiaTheme="minorEastAsia" w:hAnsiTheme="minorEastAsia" w:hint="eastAsia"/>
          <w:sz w:val="24"/>
          <w:szCs w:val="24"/>
        </w:rPr>
        <w:t>信息化建设</w:t>
      </w:r>
      <w:r w:rsidR="00052030" w:rsidRPr="008D0EDB">
        <w:rPr>
          <w:rFonts w:asciiTheme="minorEastAsia" w:eastAsiaTheme="minorEastAsia" w:hAnsiTheme="minorEastAsia" w:hint="eastAsia"/>
          <w:sz w:val="24"/>
          <w:szCs w:val="24"/>
        </w:rPr>
        <w:t>面临的机会和困难</w:t>
      </w:r>
      <w:r>
        <w:rPr>
          <w:rFonts w:asciiTheme="minorEastAsia" w:eastAsiaTheme="minorEastAsia" w:hAnsiTheme="minorEastAsia" w:hint="eastAsia"/>
          <w:sz w:val="24"/>
          <w:szCs w:val="24"/>
        </w:rPr>
        <w:t>有哪些</w:t>
      </w:r>
      <w:r w:rsidR="00052030"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="00052030" w:rsidRPr="008D0EDB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6F6EBCE2" w14:textId="77777777" w:rsidR="008D0EDB" w:rsidRPr="008D0EDB" w:rsidRDefault="008D0EDB" w:rsidP="008D0ED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BB0C6ED" w14:textId="09520666" w:rsidR="008D0EDB" w:rsidRPr="008D0EDB" w:rsidRDefault="008D0EDB" w:rsidP="00FF1CC1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C007B6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hint="eastAsia"/>
          <w:sz w:val="24"/>
          <w:szCs w:val="24"/>
        </w:rPr>
        <w:t>信息化部门的组织结构和人员编制？您认为未来的信息化部门应该如何构成？</w:t>
      </w:r>
    </w:p>
    <w:p w14:paraId="5CF7865B" w14:textId="77777777" w:rsidR="00230D3C" w:rsidRPr="00F65283" w:rsidRDefault="00230D3C" w:rsidP="00230D3C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766D9A9" w14:textId="7679E371" w:rsidR="00052030" w:rsidRDefault="00230D3C" w:rsidP="00230D3C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2562F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请您简单介绍一下当前的</w:t>
      </w:r>
      <w:r w:rsid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硬件、网络、</w:t>
      </w:r>
      <w:r w:rsidRPr="002562F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软件项目建设情况？</w:t>
      </w:r>
    </w:p>
    <w:p w14:paraId="06C27739" w14:textId="77777777" w:rsidR="008D0EDB" w:rsidRPr="008D0EDB" w:rsidRDefault="008D0EDB" w:rsidP="008D0EDB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C67CFF3" w14:textId="5E5967CC" w:rsidR="008D0EDB" w:rsidRDefault="008D0EDB" w:rsidP="00230D3C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2562F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IT治理体系</w:t>
      </w:r>
      <w:r w:rsidRPr="002562F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247BD67C" w14:textId="77777777" w:rsidR="00230D3C" w:rsidRPr="00230D3C" w:rsidRDefault="00230D3C" w:rsidP="0005203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926324E" w14:textId="1A16E783" w:rsidR="0041498E" w:rsidRPr="00A93985" w:rsidRDefault="0041498E" w:rsidP="0041498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</w:t>
      </w:r>
      <w:r w:rsid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谈一下对本次项目的期望和要求</w:t>
      </w:r>
      <w:r w:rsidRPr="00A9398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2BB189A7" w14:textId="77777777" w:rsidR="00637B74" w:rsidRPr="0041498E" w:rsidRDefault="00637B74" w:rsidP="00637B74">
      <w:pPr>
        <w:ind w:left="567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1C205BC" w14:textId="68F1251B" w:rsidR="00171D12" w:rsidRPr="00171D12" w:rsidRDefault="00171D12" w:rsidP="00171D12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0"/>
      </w:tblGrid>
      <w:tr w:rsidR="00D54AB2" w:rsidRPr="00D54AB2" w14:paraId="595593D4" w14:textId="77777777" w:rsidTr="00B06BB9">
        <w:trPr>
          <w:trHeight w:val="700"/>
        </w:trPr>
        <w:tc>
          <w:tcPr>
            <w:tcW w:w="10100" w:type="dxa"/>
            <w:shd w:val="clear" w:color="auto" w:fill="E6E6E6"/>
            <w:vAlign w:val="center"/>
          </w:tcPr>
          <w:p w14:paraId="4623753E" w14:textId="77777777" w:rsidR="00C53ACB" w:rsidRPr="00D54AB2" w:rsidRDefault="00C53ACB" w:rsidP="00B06BB9">
            <w:pPr>
              <w:spacing w:before="100" w:beforeAutospacing="1" w:after="100" w:afterAutospacing="1"/>
              <w:ind w:left="40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感谢您对我们工作的大力支持和配合！</w:t>
            </w:r>
          </w:p>
        </w:tc>
      </w:tr>
    </w:tbl>
    <w:p w14:paraId="6BA0200E" w14:textId="681CA8B7" w:rsidR="005113BE" w:rsidRPr="00163D58" w:rsidRDefault="005113BE" w:rsidP="00C742F0">
      <w:pPr>
        <w:widowControl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sectPr w:rsidR="005113BE" w:rsidRPr="00163D58" w:rsidSect="009C545A">
      <w:headerReference w:type="default" r:id="rId8"/>
      <w:footerReference w:type="default" r:id="rId9"/>
      <w:pgSz w:w="11906" w:h="16838" w:code="9"/>
      <w:pgMar w:top="1440" w:right="720" w:bottom="1082" w:left="1008" w:header="709" w:footer="706" w:gutter="0"/>
      <w:cols w:space="70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D8790" w14:textId="77777777" w:rsidR="00B51698" w:rsidRDefault="00B51698">
      <w:r>
        <w:separator/>
      </w:r>
    </w:p>
  </w:endnote>
  <w:endnote w:type="continuationSeparator" w:id="0">
    <w:p w14:paraId="444BD189" w14:textId="77777777" w:rsidR="00B51698" w:rsidRDefault="00B51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">
    <w:charset w:val="00"/>
    <w:family w:val="swiss"/>
    <w:pitch w:val="variable"/>
    <w:sig w:usb0="A00002AF" w:usb1="5000204A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7C46" w14:textId="10B08E2B" w:rsidR="00B06BB9" w:rsidRDefault="00B06BB9" w:rsidP="008C5116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007B6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007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58561" w14:textId="77777777" w:rsidR="00B51698" w:rsidRDefault="00B51698">
      <w:r>
        <w:separator/>
      </w:r>
    </w:p>
  </w:footnote>
  <w:footnote w:type="continuationSeparator" w:id="0">
    <w:p w14:paraId="12DB3944" w14:textId="77777777" w:rsidR="00B51698" w:rsidRDefault="00B51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4099" w14:textId="5DD75B8A" w:rsidR="00B06BB9" w:rsidRPr="00BB582B" w:rsidRDefault="00B06BB9" w:rsidP="00E16DA4">
    <w:pPr>
      <w:pStyle w:val="a9"/>
      <w:jc w:val="left"/>
      <w:rPr>
        <w:lang w:val="en-US"/>
      </w:rPr>
    </w:pPr>
    <w:r>
      <w:rPr>
        <w:rFonts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3C45B4"/>
    <w:lvl w:ilvl="0">
      <w:start w:val="1"/>
      <w:numFmt w:val="bullet"/>
      <w:pStyle w:val="4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A4714"/>
    <w:multiLevelType w:val="hybridMultilevel"/>
    <w:tmpl w:val="E1225DEC"/>
    <w:lvl w:ilvl="0" w:tplc="7BD8AF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28AD7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E9EE3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96DD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6C835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D8B5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126E8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32EDC8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4047E2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6E262B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E24D7"/>
    <w:multiLevelType w:val="singleLevel"/>
    <w:tmpl w:val="0504B44A"/>
    <w:lvl w:ilvl="0">
      <w:start w:val="1"/>
      <w:numFmt w:val="bullet"/>
      <w:lvlText w:val="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4397169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</w:lvl>
    <w:lvl w:ilvl="1" w:tplc="04090019">
      <w:start w:val="1"/>
      <w:numFmt w:val="lowerLetter"/>
      <w:lvlText w:val="%2)"/>
      <w:lvlJc w:val="left"/>
      <w:pPr>
        <w:ind w:left="978" w:hanging="420"/>
      </w:pPr>
    </w:lvl>
    <w:lvl w:ilvl="2" w:tplc="0409001B">
      <w:start w:val="1"/>
      <w:numFmt w:val="lowerRoman"/>
      <w:lvlText w:val="%3."/>
      <w:lvlJc w:val="right"/>
      <w:pPr>
        <w:ind w:left="1398" w:hanging="420"/>
      </w:pPr>
    </w:lvl>
    <w:lvl w:ilvl="3" w:tplc="0409000F">
      <w:start w:val="1"/>
      <w:numFmt w:val="decimal"/>
      <w:lvlText w:val="%4."/>
      <w:lvlJc w:val="left"/>
      <w:pPr>
        <w:ind w:left="1818" w:hanging="420"/>
      </w:pPr>
    </w:lvl>
    <w:lvl w:ilvl="4" w:tplc="04090019">
      <w:start w:val="1"/>
      <w:numFmt w:val="lowerLetter"/>
      <w:lvlText w:val="%5)"/>
      <w:lvlJc w:val="left"/>
      <w:pPr>
        <w:ind w:left="2238" w:hanging="420"/>
      </w:pPr>
    </w:lvl>
    <w:lvl w:ilvl="5" w:tplc="0409001B">
      <w:start w:val="1"/>
      <w:numFmt w:val="lowerRoman"/>
      <w:lvlText w:val="%6."/>
      <w:lvlJc w:val="right"/>
      <w:pPr>
        <w:ind w:left="2658" w:hanging="420"/>
      </w:pPr>
    </w:lvl>
    <w:lvl w:ilvl="6" w:tplc="0409000F">
      <w:start w:val="1"/>
      <w:numFmt w:val="decimal"/>
      <w:lvlText w:val="%7."/>
      <w:lvlJc w:val="left"/>
      <w:pPr>
        <w:ind w:left="3078" w:hanging="420"/>
      </w:pPr>
    </w:lvl>
    <w:lvl w:ilvl="7" w:tplc="04090019">
      <w:start w:val="1"/>
      <w:numFmt w:val="lowerLetter"/>
      <w:lvlText w:val="%8)"/>
      <w:lvlJc w:val="left"/>
      <w:pPr>
        <w:ind w:left="3498" w:hanging="420"/>
      </w:pPr>
    </w:lvl>
    <w:lvl w:ilvl="8" w:tplc="0409001B">
      <w:start w:val="1"/>
      <w:numFmt w:val="lowerRoman"/>
      <w:lvlText w:val="%9."/>
      <w:lvlJc w:val="right"/>
      <w:pPr>
        <w:ind w:left="3918" w:hanging="420"/>
      </w:pPr>
    </w:lvl>
  </w:abstractNum>
  <w:abstractNum w:abstractNumId="5" w15:restartNumberingAfterBreak="0">
    <w:nsid w:val="1666742F"/>
    <w:multiLevelType w:val="hybridMultilevel"/>
    <w:tmpl w:val="5F8AA204"/>
    <w:lvl w:ilvl="0" w:tplc="6F70BC08">
      <w:start w:val="1"/>
      <w:numFmt w:val="decimal"/>
      <w:lvlText w:val="%1．"/>
      <w:lvlJc w:val="left"/>
      <w:pPr>
        <w:tabs>
          <w:tab w:val="num" w:pos="3621"/>
        </w:tabs>
        <w:ind w:left="3621" w:hanging="360"/>
      </w:pPr>
      <w:rPr>
        <w:rFonts w:hint="default"/>
      </w:rPr>
    </w:lvl>
    <w:lvl w:ilvl="1" w:tplc="067E56B6" w:tentative="1">
      <w:start w:val="1"/>
      <w:numFmt w:val="lowerLetter"/>
      <w:lvlText w:val="%2)"/>
      <w:lvlJc w:val="left"/>
      <w:pPr>
        <w:tabs>
          <w:tab w:val="num" w:pos="4101"/>
        </w:tabs>
        <w:ind w:left="4101" w:hanging="420"/>
      </w:pPr>
    </w:lvl>
    <w:lvl w:ilvl="2" w:tplc="053E70B6" w:tentative="1">
      <w:start w:val="1"/>
      <w:numFmt w:val="lowerRoman"/>
      <w:lvlText w:val="%3."/>
      <w:lvlJc w:val="right"/>
      <w:pPr>
        <w:tabs>
          <w:tab w:val="num" w:pos="4521"/>
        </w:tabs>
        <w:ind w:left="4521" w:hanging="420"/>
      </w:pPr>
    </w:lvl>
    <w:lvl w:ilvl="3" w:tplc="70E8E0A4" w:tentative="1">
      <w:start w:val="1"/>
      <w:numFmt w:val="decimal"/>
      <w:lvlText w:val="%4."/>
      <w:lvlJc w:val="left"/>
      <w:pPr>
        <w:tabs>
          <w:tab w:val="num" w:pos="4941"/>
        </w:tabs>
        <w:ind w:left="4941" w:hanging="420"/>
      </w:pPr>
    </w:lvl>
    <w:lvl w:ilvl="4" w:tplc="78CC8A10" w:tentative="1">
      <w:start w:val="1"/>
      <w:numFmt w:val="lowerLetter"/>
      <w:lvlText w:val="%5)"/>
      <w:lvlJc w:val="left"/>
      <w:pPr>
        <w:tabs>
          <w:tab w:val="num" w:pos="5361"/>
        </w:tabs>
        <w:ind w:left="5361" w:hanging="420"/>
      </w:pPr>
    </w:lvl>
    <w:lvl w:ilvl="5" w:tplc="0254A698" w:tentative="1">
      <w:start w:val="1"/>
      <w:numFmt w:val="lowerRoman"/>
      <w:lvlText w:val="%6."/>
      <w:lvlJc w:val="right"/>
      <w:pPr>
        <w:tabs>
          <w:tab w:val="num" w:pos="5781"/>
        </w:tabs>
        <w:ind w:left="5781" w:hanging="420"/>
      </w:pPr>
    </w:lvl>
    <w:lvl w:ilvl="6" w:tplc="BCAA3A54" w:tentative="1">
      <w:start w:val="1"/>
      <w:numFmt w:val="decimal"/>
      <w:lvlText w:val="%7."/>
      <w:lvlJc w:val="left"/>
      <w:pPr>
        <w:tabs>
          <w:tab w:val="num" w:pos="6201"/>
        </w:tabs>
        <w:ind w:left="6201" w:hanging="420"/>
      </w:pPr>
    </w:lvl>
    <w:lvl w:ilvl="7" w:tplc="FC5292FC" w:tentative="1">
      <w:start w:val="1"/>
      <w:numFmt w:val="lowerLetter"/>
      <w:lvlText w:val="%8)"/>
      <w:lvlJc w:val="left"/>
      <w:pPr>
        <w:tabs>
          <w:tab w:val="num" w:pos="6621"/>
        </w:tabs>
        <w:ind w:left="6621" w:hanging="420"/>
      </w:pPr>
    </w:lvl>
    <w:lvl w:ilvl="8" w:tplc="6A6AE884" w:tentative="1">
      <w:start w:val="1"/>
      <w:numFmt w:val="lowerRoman"/>
      <w:lvlText w:val="%9."/>
      <w:lvlJc w:val="right"/>
      <w:pPr>
        <w:tabs>
          <w:tab w:val="num" w:pos="7041"/>
        </w:tabs>
        <w:ind w:left="7041" w:hanging="420"/>
      </w:pPr>
    </w:lvl>
  </w:abstractNum>
  <w:abstractNum w:abstractNumId="6" w15:restartNumberingAfterBreak="0">
    <w:nsid w:val="17902947"/>
    <w:multiLevelType w:val="hybridMultilevel"/>
    <w:tmpl w:val="9B08F1FE"/>
    <w:lvl w:ilvl="0" w:tplc="A93AA27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BE3141"/>
    <w:multiLevelType w:val="hybridMultilevel"/>
    <w:tmpl w:val="3018862C"/>
    <w:lvl w:ilvl="0" w:tplc="FF309A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386940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50FB0"/>
    <w:multiLevelType w:val="hybridMultilevel"/>
    <w:tmpl w:val="A6021E72"/>
    <w:lvl w:ilvl="0" w:tplc="51CC7F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0B1775"/>
    <w:multiLevelType w:val="hybridMultilevel"/>
    <w:tmpl w:val="22EE6558"/>
    <w:lvl w:ilvl="0" w:tplc="7C4E55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16267C"/>
    <w:multiLevelType w:val="hybridMultilevel"/>
    <w:tmpl w:val="2B0480AA"/>
    <w:lvl w:ilvl="0" w:tplc="97E6C982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2" w15:restartNumberingAfterBreak="0">
    <w:nsid w:val="2A111AA6"/>
    <w:multiLevelType w:val="hybridMultilevel"/>
    <w:tmpl w:val="74D46DF4"/>
    <w:lvl w:ilvl="0" w:tplc="CEE4AF74">
      <w:start w:val="1"/>
      <w:numFmt w:val="decimal"/>
      <w:lvlText w:val="%1."/>
      <w:lvlJc w:val="left"/>
      <w:pPr>
        <w:ind w:left="360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521B2"/>
    <w:multiLevelType w:val="hybridMultilevel"/>
    <w:tmpl w:val="E30033A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D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521E4A"/>
    <w:multiLevelType w:val="hybridMultilevel"/>
    <w:tmpl w:val="74183E16"/>
    <w:lvl w:ilvl="0" w:tplc="ED2403B6">
      <w:start w:val="1"/>
      <w:numFmt w:val="decimal"/>
      <w:lvlText w:val="%1、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5" w15:restartNumberingAfterBreak="0">
    <w:nsid w:val="3246706A"/>
    <w:multiLevelType w:val="hybridMultilevel"/>
    <w:tmpl w:val="528A02EA"/>
    <w:lvl w:ilvl="0" w:tplc="49D499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29530CB"/>
    <w:multiLevelType w:val="hybridMultilevel"/>
    <w:tmpl w:val="1792C0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7" w15:restartNumberingAfterBreak="0">
    <w:nsid w:val="39A3623C"/>
    <w:multiLevelType w:val="hybridMultilevel"/>
    <w:tmpl w:val="C9428CA8"/>
    <w:lvl w:ilvl="0" w:tplc="E5242BD8">
      <w:start w:val="1"/>
      <w:numFmt w:val="bullet"/>
      <w:lvlText w:val="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8" w15:restartNumberingAfterBreak="0">
    <w:nsid w:val="40122EBC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19" w15:restartNumberingAfterBreak="0">
    <w:nsid w:val="40FC47E6"/>
    <w:multiLevelType w:val="hybridMultilevel"/>
    <w:tmpl w:val="FC3AE5A8"/>
    <w:lvl w:ilvl="0" w:tplc="5E9E3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5896EE2"/>
    <w:multiLevelType w:val="hybridMultilevel"/>
    <w:tmpl w:val="3252DD90"/>
    <w:lvl w:ilvl="0" w:tplc="EBD00A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E4E5119"/>
    <w:multiLevelType w:val="hybridMultilevel"/>
    <w:tmpl w:val="5672A7BE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F61062F"/>
    <w:multiLevelType w:val="hybridMultilevel"/>
    <w:tmpl w:val="CCB6E730"/>
    <w:lvl w:ilvl="0" w:tplc="0409000F">
      <w:start w:val="1"/>
      <w:numFmt w:val="decimal"/>
      <w:lvlText w:val="%1."/>
      <w:lvlJc w:val="left"/>
      <w:pPr>
        <w:ind w:left="7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3" w15:restartNumberingAfterBreak="0">
    <w:nsid w:val="560828CB"/>
    <w:multiLevelType w:val="hybridMultilevel"/>
    <w:tmpl w:val="3E3839E0"/>
    <w:lvl w:ilvl="0" w:tplc="CEE4AF74">
      <w:start w:val="1"/>
      <w:numFmt w:val="decimal"/>
      <w:lvlText w:val="%1."/>
      <w:lvlJc w:val="left"/>
      <w:pPr>
        <w:ind w:left="502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9987068"/>
    <w:multiLevelType w:val="hybridMultilevel"/>
    <w:tmpl w:val="3BD0F59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E3D0F60"/>
    <w:multiLevelType w:val="hybridMultilevel"/>
    <w:tmpl w:val="001C8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1129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CE50F3"/>
    <w:multiLevelType w:val="hybridMultilevel"/>
    <w:tmpl w:val="95AEE334"/>
    <w:lvl w:ilvl="0" w:tplc="7B2010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F21CC"/>
    <w:multiLevelType w:val="hybridMultilevel"/>
    <w:tmpl w:val="B4AEE3BA"/>
    <w:lvl w:ilvl="0" w:tplc="92A091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F0519"/>
    <w:multiLevelType w:val="hybridMultilevel"/>
    <w:tmpl w:val="77B27732"/>
    <w:lvl w:ilvl="0" w:tplc="3E3020F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68760F"/>
    <w:multiLevelType w:val="hybridMultilevel"/>
    <w:tmpl w:val="73E8E59A"/>
    <w:lvl w:ilvl="0" w:tplc="04090001">
      <w:start w:val="1"/>
      <w:numFmt w:val="decimal"/>
      <w:lvlText w:val="%1."/>
      <w:lvlJc w:val="left"/>
      <w:pPr>
        <w:tabs>
          <w:tab w:val="num" w:pos="2580"/>
        </w:tabs>
        <w:ind w:left="258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3000"/>
        </w:tabs>
        <w:ind w:left="300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20"/>
        </w:tabs>
        <w:ind w:left="342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840"/>
        </w:tabs>
        <w:ind w:left="384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4260"/>
        </w:tabs>
        <w:ind w:left="426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5520"/>
        </w:tabs>
        <w:ind w:left="552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940"/>
        </w:tabs>
        <w:ind w:left="5940" w:hanging="420"/>
      </w:pPr>
    </w:lvl>
  </w:abstractNum>
  <w:abstractNum w:abstractNumId="30" w15:restartNumberingAfterBreak="0">
    <w:nsid w:val="6CA377D3"/>
    <w:multiLevelType w:val="hybridMultilevel"/>
    <w:tmpl w:val="4EC679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2C1D76"/>
    <w:multiLevelType w:val="hybridMultilevel"/>
    <w:tmpl w:val="83F6E710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56AA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80CAC"/>
    <w:multiLevelType w:val="hybridMultilevel"/>
    <w:tmpl w:val="BD7A8010"/>
    <w:lvl w:ilvl="0" w:tplc="89282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3"/>
  </w:num>
  <w:num w:numId="4">
    <w:abstractNumId w:val="14"/>
  </w:num>
  <w:num w:numId="5">
    <w:abstractNumId w:val="11"/>
  </w:num>
  <w:num w:numId="6">
    <w:abstractNumId w:val="3"/>
  </w:num>
  <w:num w:numId="7">
    <w:abstractNumId w:val="6"/>
  </w:num>
  <w:num w:numId="8">
    <w:abstractNumId w:val="29"/>
  </w:num>
  <w:num w:numId="9">
    <w:abstractNumId w:val="28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15"/>
  </w:num>
  <w:num w:numId="19">
    <w:abstractNumId w:val="31"/>
  </w:num>
  <w:num w:numId="20">
    <w:abstractNumId w:val="21"/>
  </w:num>
  <w:num w:numId="21">
    <w:abstractNumId w:val="26"/>
  </w:num>
  <w:num w:numId="22">
    <w:abstractNumId w:val="20"/>
  </w:num>
  <w:num w:numId="23">
    <w:abstractNumId w:val="0"/>
  </w:num>
  <w:num w:numId="24">
    <w:abstractNumId w:val="12"/>
  </w:num>
  <w:num w:numId="25">
    <w:abstractNumId w:val="23"/>
  </w:num>
  <w:num w:numId="26">
    <w:abstractNumId w:val="24"/>
  </w:num>
  <w:num w:numId="27">
    <w:abstractNumId w:val="25"/>
  </w:num>
  <w:num w:numId="28">
    <w:abstractNumId w:val="2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954"/>
    <w:rsid w:val="00006A58"/>
    <w:rsid w:val="00014455"/>
    <w:rsid w:val="00014691"/>
    <w:rsid w:val="00021EDD"/>
    <w:rsid w:val="00023B62"/>
    <w:rsid w:val="00024AB8"/>
    <w:rsid w:val="000253D2"/>
    <w:rsid w:val="00025DCD"/>
    <w:rsid w:val="00035976"/>
    <w:rsid w:val="000369E8"/>
    <w:rsid w:val="00036DF0"/>
    <w:rsid w:val="0004257B"/>
    <w:rsid w:val="00044552"/>
    <w:rsid w:val="00052030"/>
    <w:rsid w:val="00054565"/>
    <w:rsid w:val="000626D1"/>
    <w:rsid w:val="000669C6"/>
    <w:rsid w:val="0007049E"/>
    <w:rsid w:val="000758AC"/>
    <w:rsid w:val="000761D1"/>
    <w:rsid w:val="0008442F"/>
    <w:rsid w:val="00087FFA"/>
    <w:rsid w:val="00091BCA"/>
    <w:rsid w:val="00092932"/>
    <w:rsid w:val="000965AC"/>
    <w:rsid w:val="00097C0B"/>
    <w:rsid w:val="000A44EC"/>
    <w:rsid w:val="000A6324"/>
    <w:rsid w:val="000A7472"/>
    <w:rsid w:val="000B00B7"/>
    <w:rsid w:val="000B43F4"/>
    <w:rsid w:val="000C5657"/>
    <w:rsid w:val="000D1079"/>
    <w:rsid w:val="000D2B84"/>
    <w:rsid w:val="000D3A94"/>
    <w:rsid w:val="000F2AAD"/>
    <w:rsid w:val="000F7564"/>
    <w:rsid w:val="00100DDA"/>
    <w:rsid w:val="0010552C"/>
    <w:rsid w:val="00107E3F"/>
    <w:rsid w:val="00115CF6"/>
    <w:rsid w:val="001201FB"/>
    <w:rsid w:val="001220D8"/>
    <w:rsid w:val="001273F0"/>
    <w:rsid w:val="00131A0C"/>
    <w:rsid w:val="00134F67"/>
    <w:rsid w:val="001378D6"/>
    <w:rsid w:val="0014287A"/>
    <w:rsid w:val="0014451C"/>
    <w:rsid w:val="00145954"/>
    <w:rsid w:val="00161C27"/>
    <w:rsid w:val="00161E50"/>
    <w:rsid w:val="0016202D"/>
    <w:rsid w:val="001631C6"/>
    <w:rsid w:val="00163D58"/>
    <w:rsid w:val="001704B4"/>
    <w:rsid w:val="00171D12"/>
    <w:rsid w:val="00173337"/>
    <w:rsid w:val="0017784D"/>
    <w:rsid w:val="00192B3E"/>
    <w:rsid w:val="0019412E"/>
    <w:rsid w:val="001A25B6"/>
    <w:rsid w:val="001A6D7F"/>
    <w:rsid w:val="001C1495"/>
    <w:rsid w:val="001D497C"/>
    <w:rsid w:val="001E21F0"/>
    <w:rsid w:val="001F617B"/>
    <w:rsid w:val="00202907"/>
    <w:rsid w:val="00204BD1"/>
    <w:rsid w:val="00212E85"/>
    <w:rsid w:val="002141EA"/>
    <w:rsid w:val="00221F92"/>
    <w:rsid w:val="002245BF"/>
    <w:rsid w:val="00230D3C"/>
    <w:rsid w:val="0023394E"/>
    <w:rsid w:val="002421BD"/>
    <w:rsid w:val="00244AE8"/>
    <w:rsid w:val="002562FD"/>
    <w:rsid w:val="0026751B"/>
    <w:rsid w:val="00274850"/>
    <w:rsid w:val="00280E65"/>
    <w:rsid w:val="00284C7F"/>
    <w:rsid w:val="00292104"/>
    <w:rsid w:val="002A3F86"/>
    <w:rsid w:val="002B0521"/>
    <w:rsid w:val="002B3542"/>
    <w:rsid w:val="002C16C4"/>
    <w:rsid w:val="002C547F"/>
    <w:rsid w:val="002C683D"/>
    <w:rsid w:val="002D055A"/>
    <w:rsid w:val="002D750D"/>
    <w:rsid w:val="002E2B12"/>
    <w:rsid w:val="002E728F"/>
    <w:rsid w:val="002F1424"/>
    <w:rsid w:val="002F32FD"/>
    <w:rsid w:val="002F55A3"/>
    <w:rsid w:val="00302739"/>
    <w:rsid w:val="003045F9"/>
    <w:rsid w:val="00307300"/>
    <w:rsid w:val="00310716"/>
    <w:rsid w:val="003130CA"/>
    <w:rsid w:val="00313CC1"/>
    <w:rsid w:val="00315CC7"/>
    <w:rsid w:val="00321ACA"/>
    <w:rsid w:val="00323BAC"/>
    <w:rsid w:val="00324053"/>
    <w:rsid w:val="00330F03"/>
    <w:rsid w:val="0033195C"/>
    <w:rsid w:val="00332EDF"/>
    <w:rsid w:val="0033305C"/>
    <w:rsid w:val="003375A6"/>
    <w:rsid w:val="00340601"/>
    <w:rsid w:val="0034064F"/>
    <w:rsid w:val="00341003"/>
    <w:rsid w:val="00341706"/>
    <w:rsid w:val="00364855"/>
    <w:rsid w:val="0036590C"/>
    <w:rsid w:val="00366998"/>
    <w:rsid w:val="003756DD"/>
    <w:rsid w:val="00377E46"/>
    <w:rsid w:val="0038035D"/>
    <w:rsid w:val="00387454"/>
    <w:rsid w:val="00393A1B"/>
    <w:rsid w:val="003960AE"/>
    <w:rsid w:val="003962A3"/>
    <w:rsid w:val="00397FB8"/>
    <w:rsid w:val="003A0E81"/>
    <w:rsid w:val="003A15D1"/>
    <w:rsid w:val="003A5C12"/>
    <w:rsid w:val="003A618A"/>
    <w:rsid w:val="003B177C"/>
    <w:rsid w:val="003B722C"/>
    <w:rsid w:val="003C1064"/>
    <w:rsid w:val="003C2199"/>
    <w:rsid w:val="003D0925"/>
    <w:rsid w:val="003D0F01"/>
    <w:rsid w:val="003D51BD"/>
    <w:rsid w:val="003D6D09"/>
    <w:rsid w:val="003E05C1"/>
    <w:rsid w:val="003E5450"/>
    <w:rsid w:val="003F488B"/>
    <w:rsid w:val="003F79B6"/>
    <w:rsid w:val="003F7E8E"/>
    <w:rsid w:val="00404C51"/>
    <w:rsid w:val="00406A23"/>
    <w:rsid w:val="00413065"/>
    <w:rsid w:val="00414787"/>
    <w:rsid w:val="0041498E"/>
    <w:rsid w:val="00427AC1"/>
    <w:rsid w:val="0043259A"/>
    <w:rsid w:val="004328BC"/>
    <w:rsid w:val="00435F18"/>
    <w:rsid w:val="00436714"/>
    <w:rsid w:val="00446524"/>
    <w:rsid w:val="00453330"/>
    <w:rsid w:val="00461245"/>
    <w:rsid w:val="00461A2C"/>
    <w:rsid w:val="0046623B"/>
    <w:rsid w:val="0047616B"/>
    <w:rsid w:val="004809DD"/>
    <w:rsid w:val="0049256F"/>
    <w:rsid w:val="00492D2C"/>
    <w:rsid w:val="00494DE5"/>
    <w:rsid w:val="004A0D79"/>
    <w:rsid w:val="004A0FC5"/>
    <w:rsid w:val="004B02F1"/>
    <w:rsid w:val="004B56DF"/>
    <w:rsid w:val="004C06F9"/>
    <w:rsid w:val="004C2F60"/>
    <w:rsid w:val="004C3384"/>
    <w:rsid w:val="004C42AB"/>
    <w:rsid w:val="004C54CC"/>
    <w:rsid w:val="004C6A45"/>
    <w:rsid w:val="004D4316"/>
    <w:rsid w:val="004D585D"/>
    <w:rsid w:val="004E5C48"/>
    <w:rsid w:val="004F40F7"/>
    <w:rsid w:val="004F545A"/>
    <w:rsid w:val="004F7DCF"/>
    <w:rsid w:val="005005B1"/>
    <w:rsid w:val="005113BE"/>
    <w:rsid w:val="00512C31"/>
    <w:rsid w:val="00514732"/>
    <w:rsid w:val="00517ADC"/>
    <w:rsid w:val="00524CB6"/>
    <w:rsid w:val="00524DA1"/>
    <w:rsid w:val="005437FE"/>
    <w:rsid w:val="00543C02"/>
    <w:rsid w:val="0054415F"/>
    <w:rsid w:val="00546656"/>
    <w:rsid w:val="00546CFF"/>
    <w:rsid w:val="005475A2"/>
    <w:rsid w:val="00553417"/>
    <w:rsid w:val="00553F7B"/>
    <w:rsid w:val="00556DD0"/>
    <w:rsid w:val="00561D82"/>
    <w:rsid w:val="00562DD3"/>
    <w:rsid w:val="005719F0"/>
    <w:rsid w:val="00574B62"/>
    <w:rsid w:val="00576E3B"/>
    <w:rsid w:val="00584387"/>
    <w:rsid w:val="00587229"/>
    <w:rsid w:val="005878E8"/>
    <w:rsid w:val="00592C0F"/>
    <w:rsid w:val="0059361E"/>
    <w:rsid w:val="00594612"/>
    <w:rsid w:val="005A281A"/>
    <w:rsid w:val="005A340E"/>
    <w:rsid w:val="005A412E"/>
    <w:rsid w:val="005B130F"/>
    <w:rsid w:val="005B4989"/>
    <w:rsid w:val="005C47DB"/>
    <w:rsid w:val="005D1A6B"/>
    <w:rsid w:val="005F0A53"/>
    <w:rsid w:val="005F43B8"/>
    <w:rsid w:val="005F46C1"/>
    <w:rsid w:val="00600AD9"/>
    <w:rsid w:val="0060272C"/>
    <w:rsid w:val="00607A34"/>
    <w:rsid w:val="006203A3"/>
    <w:rsid w:val="006226F7"/>
    <w:rsid w:val="006244C3"/>
    <w:rsid w:val="006250E3"/>
    <w:rsid w:val="0062642C"/>
    <w:rsid w:val="006329AA"/>
    <w:rsid w:val="00633891"/>
    <w:rsid w:val="00637B74"/>
    <w:rsid w:val="00640E26"/>
    <w:rsid w:val="0064377A"/>
    <w:rsid w:val="00644004"/>
    <w:rsid w:val="00644422"/>
    <w:rsid w:val="0065323D"/>
    <w:rsid w:val="006532F6"/>
    <w:rsid w:val="00656B72"/>
    <w:rsid w:val="0066448A"/>
    <w:rsid w:val="00671A15"/>
    <w:rsid w:val="006725A3"/>
    <w:rsid w:val="00672C32"/>
    <w:rsid w:val="00675266"/>
    <w:rsid w:val="00686DEB"/>
    <w:rsid w:val="00691832"/>
    <w:rsid w:val="00695EE0"/>
    <w:rsid w:val="0069657C"/>
    <w:rsid w:val="00697EF0"/>
    <w:rsid w:val="006A4E4C"/>
    <w:rsid w:val="006A6B44"/>
    <w:rsid w:val="006B107D"/>
    <w:rsid w:val="006C0794"/>
    <w:rsid w:val="006C2ED0"/>
    <w:rsid w:val="006C541E"/>
    <w:rsid w:val="007238F7"/>
    <w:rsid w:val="00734234"/>
    <w:rsid w:val="0074099E"/>
    <w:rsid w:val="00741814"/>
    <w:rsid w:val="007463A7"/>
    <w:rsid w:val="00752821"/>
    <w:rsid w:val="00761B8F"/>
    <w:rsid w:val="00762160"/>
    <w:rsid w:val="00765BD3"/>
    <w:rsid w:val="007772B2"/>
    <w:rsid w:val="007A0AC7"/>
    <w:rsid w:val="007A10AF"/>
    <w:rsid w:val="007A4379"/>
    <w:rsid w:val="007B0C10"/>
    <w:rsid w:val="007B2469"/>
    <w:rsid w:val="007B49B2"/>
    <w:rsid w:val="007B667F"/>
    <w:rsid w:val="007C4FBA"/>
    <w:rsid w:val="007D3942"/>
    <w:rsid w:val="007D73F6"/>
    <w:rsid w:val="00812376"/>
    <w:rsid w:val="00824857"/>
    <w:rsid w:val="00831306"/>
    <w:rsid w:val="00833111"/>
    <w:rsid w:val="00834FFE"/>
    <w:rsid w:val="008358D7"/>
    <w:rsid w:val="00836F0F"/>
    <w:rsid w:val="008438BD"/>
    <w:rsid w:val="00847F1D"/>
    <w:rsid w:val="00851BCC"/>
    <w:rsid w:val="00862DF9"/>
    <w:rsid w:val="00863B4C"/>
    <w:rsid w:val="0086441D"/>
    <w:rsid w:val="0086789E"/>
    <w:rsid w:val="0088167E"/>
    <w:rsid w:val="00882455"/>
    <w:rsid w:val="0088605F"/>
    <w:rsid w:val="00887E39"/>
    <w:rsid w:val="00890117"/>
    <w:rsid w:val="008902C2"/>
    <w:rsid w:val="00891ACD"/>
    <w:rsid w:val="0089306D"/>
    <w:rsid w:val="008A07AE"/>
    <w:rsid w:val="008A6FF5"/>
    <w:rsid w:val="008B3C06"/>
    <w:rsid w:val="008B62D3"/>
    <w:rsid w:val="008C5116"/>
    <w:rsid w:val="008C77A6"/>
    <w:rsid w:val="008D0EDB"/>
    <w:rsid w:val="008D446A"/>
    <w:rsid w:val="008D7DE3"/>
    <w:rsid w:val="008E1E22"/>
    <w:rsid w:val="008E2FFD"/>
    <w:rsid w:val="008E4374"/>
    <w:rsid w:val="008E4EF8"/>
    <w:rsid w:val="008F1431"/>
    <w:rsid w:val="008F49B8"/>
    <w:rsid w:val="00902A59"/>
    <w:rsid w:val="009077B1"/>
    <w:rsid w:val="0091140E"/>
    <w:rsid w:val="00911446"/>
    <w:rsid w:val="00912787"/>
    <w:rsid w:val="00926D23"/>
    <w:rsid w:val="00927529"/>
    <w:rsid w:val="009418E1"/>
    <w:rsid w:val="00950529"/>
    <w:rsid w:val="00953178"/>
    <w:rsid w:val="00953649"/>
    <w:rsid w:val="00970408"/>
    <w:rsid w:val="0097241F"/>
    <w:rsid w:val="00976186"/>
    <w:rsid w:val="009845C0"/>
    <w:rsid w:val="00985E8F"/>
    <w:rsid w:val="00986307"/>
    <w:rsid w:val="00986EB5"/>
    <w:rsid w:val="00987B4C"/>
    <w:rsid w:val="009914CB"/>
    <w:rsid w:val="00992DA3"/>
    <w:rsid w:val="00993E29"/>
    <w:rsid w:val="00993E8D"/>
    <w:rsid w:val="009948B0"/>
    <w:rsid w:val="009A20BD"/>
    <w:rsid w:val="009A7B03"/>
    <w:rsid w:val="009B4636"/>
    <w:rsid w:val="009B71F5"/>
    <w:rsid w:val="009C1C6F"/>
    <w:rsid w:val="009C34C1"/>
    <w:rsid w:val="009C419C"/>
    <w:rsid w:val="009C545A"/>
    <w:rsid w:val="009C7390"/>
    <w:rsid w:val="009D0A01"/>
    <w:rsid w:val="009D29F1"/>
    <w:rsid w:val="009D2B84"/>
    <w:rsid w:val="009E057D"/>
    <w:rsid w:val="009E4CB2"/>
    <w:rsid w:val="009F42AE"/>
    <w:rsid w:val="009F4AB1"/>
    <w:rsid w:val="009F7960"/>
    <w:rsid w:val="00A01702"/>
    <w:rsid w:val="00A0193B"/>
    <w:rsid w:val="00A01CBB"/>
    <w:rsid w:val="00A025AD"/>
    <w:rsid w:val="00A0271F"/>
    <w:rsid w:val="00A02750"/>
    <w:rsid w:val="00A05EEA"/>
    <w:rsid w:val="00A06154"/>
    <w:rsid w:val="00A14B78"/>
    <w:rsid w:val="00A24E36"/>
    <w:rsid w:val="00A366A5"/>
    <w:rsid w:val="00A40302"/>
    <w:rsid w:val="00A42FAE"/>
    <w:rsid w:val="00A43D86"/>
    <w:rsid w:val="00A51A20"/>
    <w:rsid w:val="00A520FD"/>
    <w:rsid w:val="00A52FB3"/>
    <w:rsid w:val="00A5345C"/>
    <w:rsid w:val="00A5480C"/>
    <w:rsid w:val="00A56092"/>
    <w:rsid w:val="00A60978"/>
    <w:rsid w:val="00A61DB5"/>
    <w:rsid w:val="00A61E40"/>
    <w:rsid w:val="00A6507D"/>
    <w:rsid w:val="00A771A9"/>
    <w:rsid w:val="00A8104E"/>
    <w:rsid w:val="00A834EC"/>
    <w:rsid w:val="00A87A98"/>
    <w:rsid w:val="00A93391"/>
    <w:rsid w:val="00A93985"/>
    <w:rsid w:val="00A95746"/>
    <w:rsid w:val="00A95EDF"/>
    <w:rsid w:val="00AA47D6"/>
    <w:rsid w:val="00AA4915"/>
    <w:rsid w:val="00AA56FE"/>
    <w:rsid w:val="00AA6021"/>
    <w:rsid w:val="00AA6D69"/>
    <w:rsid w:val="00AB25B6"/>
    <w:rsid w:val="00AB436B"/>
    <w:rsid w:val="00AB6BC5"/>
    <w:rsid w:val="00AC18B8"/>
    <w:rsid w:val="00AC4B72"/>
    <w:rsid w:val="00AC7AAF"/>
    <w:rsid w:val="00AD6E0A"/>
    <w:rsid w:val="00AE2003"/>
    <w:rsid w:val="00AF19A1"/>
    <w:rsid w:val="00AF2277"/>
    <w:rsid w:val="00AF22D9"/>
    <w:rsid w:val="00AF24A5"/>
    <w:rsid w:val="00AF3F6F"/>
    <w:rsid w:val="00B06BB9"/>
    <w:rsid w:val="00B06CF2"/>
    <w:rsid w:val="00B13663"/>
    <w:rsid w:val="00B147CF"/>
    <w:rsid w:val="00B167CF"/>
    <w:rsid w:val="00B2538F"/>
    <w:rsid w:val="00B25F5D"/>
    <w:rsid w:val="00B31C7E"/>
    <w:rsid w:val="00B31CE3"/>
    <w:rsid w:val="00B33159"/>
    <w:rsid w:val="00B34F7B"/>
    <w:rsid w:val="00B40944"/>
    <w:rsid w:val="00B4375E"/>
    <w:rsid w:val="00B51698"/>
    <w:rsid w:val="00B5181C"/>
    <w:rsid w:val="00B56F4C"/>
    <w:rsid w:val="00B60163"/>
    <w:rsid w:val="00B607A1"/>
    <w:rsid w:val="00B621A4"/>
    <w:rsid w:val="00B6279C"/>
    <w:rsid w:val="00B73E19"/>
    <w:rsid w:val="00B8728F"/>
    <w:rsid w:val="00B92023"/>
    <w:rsid w:val="00B97AF8"/>
    <w:rsid w:val="00BA0F69"/>
    <w:rsid w:val="00BA2234"/>
    <w:rsid w:val="00BA5EB7"/>
    <w:rsid w:val="00BB0097"/>
    <w:rsid w:val="00BB582B"/>
    <w:rsid w:val="00BB585E"/>
    <w:rsid w:val="00BB7BC4"/>
    <w:rsid w:val="00BC25E9"/>
    <w:rsid w:val="00BC32D0"/>
    <w:rsid w:val="00BC60BA"/>
    <w:rsid w:val="00BD1CC5"/>
    <w:rsid w:val="00BE00AE"/>
    <w:rsid w:val="00BE080E"/>
    <w:rsid w:val="00BE1BAC"/>
    <w:rsid w:val="00BF1B2B"/>
    <w:rsid w:val="00BF28DA"/>
    <w:rsid w:val="00C007B6"/>
    <w:rsid w:val="00C06CDB"/>
    <w:rsid w:val="00C07A26"/>
    <w:rsid w:val="00C17025"/>
    <w:rsid w:val="00C17F99"/>
    <w:rsid w:val="00C20903"/>
    <w:rsid w:val="00C2507A"/>
    <w:rsid w:val="00C25F99"/>
    <w:rsid w:val="00C35C15"/>
    <w:rsid w:val="00C450CC"/>
    <w:rsid w:val="00C4620F"/>
    <w:rsid w:val="00C46ED5"/>
    <w:rsid w:val="00C514D5"/>
    <w:rsid w:val="00C53ACB"/>
    <w:rsid w:val="00C5796E"/>
    <w:rsid w:val="00C60CDE"/>
    <w:rsid w:val="00C61DDA"/>
    <w:rsid w:val="00C6488D"/>
    <w:rsid w:val="00C65547"/>
    <w:rsid w:val="00C65F35"/>
    <w:rsid w:val="00C66180"/>
    <w:rsid w:val="00C67A10"/>
    <w:rsid w:val="00C67F24"/>
    <w:rsid w:val="00C70F5C"/>
    <w:rsid w:val="00C734A7"/>
    <w:rsid w:val="00C742F0"/>
    <w:rsid w:val="00C77CEF"/>
    <w:rsid w:val="00C82217"/>
    <w:rsid w:val="00C8750C"/>
    <w:rsid w:val="00C87554"/>
    <w:rsid w:val="00C9023B"/>
    <w:rsid w:val="00C907B7"/>
    <w:rsid w:val="00C90A28"/>
    <w:rsid w:val="00C9645C"/>
    <w:rsid w:val="00C97C59"/>
    <w:rsid w:val="00CA2875"/>
    <w:rsid w:val="00CA376A"/>
    <w:rsid w:val="00CB3ADE"/>
    <w:rsid w:val="00CB6052"/>
    <w:rsid w:val="00CC1F32"/>
    <w:rsid w:val="00CC55F2"/>
    <w:rsid w:val="00CC641B"/>
    <w:rsid w:val="00CD3421"/>
    <w:rsid w:val="00CD52D8"/>
    <w:rsid w:val="00CE5C79"/>
    <w:rsid w:val="00CE79AA"/>
    <w:rsid w:val="00D1074A"/>
    <w:rsid w:val="00D157B7"/>
    <w:rsid w:val="00D17BFF"/>
    <w:rsid w:val="00D27693"/>
    <w:rsid w:val="00D40E15"/>
    <w:rsid w:val="00D412DA"/>
    <w:rsid w:val="00D43A30"/>
    <w:rsid w:val="00D44286"/>
    <w:rsid w:val="00D53934"/>
    <w:rsid w:val="00D54AB2"/>
    <w:rsid w:val="00D621AF"/>
    <w:rsid w:val="00D6565A"/>
    <w:rsid w:val="00D6616A"/>
    <w:rsid w:val="00D6731A"/>
    <w:rsid w:val="00D73D3B"/>
    <w:rsid w:val="00D763D8"/>
    <w:rsid w:val="00D776CB"/>
    <w:rsid w:val="00D84004"/>
    <w:rsid w:val="00D93F1B"/>
    <w:rsid w:val="00D94DE6"/>
    <w:rsid w:val="00DA0E7A"/>
    <w:rsid w:val="00DA7662"/>
    <w:rsid w:val="00DA7A6F"/>
    <w:rsid w:val="00DB7C8D"/>
    <w:rsid w:val="00DC354C"/>
    <w:rsid w:val="00DC5139"/>
    <w:rsid w:val="00DD0281"/>
    <w:rsid w:val="00DD5F8E"/>
    <w:rsid w:val="00DD7E3B"/>
    <w:rsid w:val="00DE460F"/>
    <w:rsid w:val="00DE4840"/>
    <w:rsid w:val="00DF42C6"/>
    <w:rsid w:val="00DF5CDC"/>
    <w:rsid w:val="00DF63B0"/>
    <w:rsid w:val="00E11064"/>
    <w:rsid w:val="00E1316E"/>
    <w:rsid w:val="00E13BA3"/>
    <w:rsid w:val="00E16DA4"/>
    <w:rsid w:val="00E2050F"/>
    <w:rsid w:val="00E21C9A"/>
    <w:rsid w:val="00E40C6A"/>
    <w:rsid w:val="00E46CF6"/>
    <w:rsid w:val="00E4729B"/>
    <w:rsid w:val="00E476BF"/>
    <w:rsid w:val="00E54B09"/>
    <w:rsid w:val="00E55B73"/>
    <w:rsid w:val="00E61317"/>
    <w:rsid w:val="00E637FE"/>
    <w:rsid w:val="00E63DB4"/>
    <w:rsid w:val="00E6562E"/>
    <w:rsid w:val="00E857F3"/>
    <w:rsid w:val="00E9183E"/>
    <w:rsid w:val="00E942FC"/>
    <w:rsid w:val="00EA16DB"/>
    <w:rsid w:val="00EA6911"/>
    <w:rsid w:val="00EA6BC9"/>
    <w:rsid w:val="00EB01C5"/>
    <w:rsid w:val="00EB04A9"/>
    <w:rsid w:val="00EB44CE"/>
    <w:rsid w:val="00EC3C1D"/>
    <w:rsid w:val="00EC7CF6"/>
    <w:rsid w:val="00ED1469"/>
    <w:rsid w:val="00ED62DB"/>
    <w:rsid w:val="00ED758A"/>
    <w:rsid w:val="00EE5286"/>
    <w:rsid w:val="00EE7337"/>
    <w:rsid w:val="00EF0810"/>
    <w:rsid w:val="00EF3005"/>
    <w:rsid w:val="00EF514A"/>
    <w:rsid w:val="00EF57E6"/>
    <w:rsid w:val="00F1409F"/>
    <w:rsid w:val="00F217EC"/>
    <w:rsid w:val="00F21DD1"/>
    <w:rsid w:val="00F520CF"/>
    <w:rsid w:val="00F548A8"/>
    <w:rsid w:val="00F57316"/>
    <w:rsid w:val="00F65283"/>
    <w:rsid w:val="00F76CC1"/>
    <w:rsid w:val="00F84B17"/>
    <w:rsid w:val="00F92D3C"/>
    <w:rsid w:val="00F96D17"/>
    <w:rsid w:val="00FA34BC"/>
    <w:rsid w:val="00FB16AF"/>
    <w:rsid w:val="00FC1DC2"/>
    <w:rsid w:val="00FC2C2A"/>
    <w:rsid w:val="00FC5D0E"/>
    <w:rsid w:val="00FD7167"/>
    <w:rsid w:val="00FE1EC4"/>
    <w:rsid w:val="00FE367B"/>
    <w:rsid w:val="00FE5A29"/>
    <w:rsid w:val="00FF187D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C7C1A"/>
  <w15:docId w15:val="{9F2642CA-3CE6-4188-A67D-F433204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D6"/>
    <w:pPr>
      <w:autoSpaceDE w:val="0"/>
      <w:autoSpaceDN w:val="0"/>
    </w:pPr>
    <w:rPr>
      <w:rFonts w:ascii="宋体"/>
      <w:lang w:val="en-GB"/>
    </w:rPr>
  </w:style>
  <w:style w:type="paragraph" w:styleId="1">
    <w:name w:val="heading 1"/>
    <w:basedOn w:val="a"/>
    <w:next w:val="a"/>
    <w:qFormat/>
    <w:rsid w:val="00AA47D6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AA47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: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4">
    <w:name w:val=":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">
    <w:name w:val=":-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0">
    <w:name w:val=":-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1">
    <w:name w:val=":-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5">
    <w:name w:val=":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-">
    <w:name w:val="&lt;--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6">
    <w:name w:val="&lt;==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7">
    <w:name w:val="&lt;=&gt;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8">
    <w:name w:val="==&gt;"/>
    <w:rsid w:val="00AA47D6"/>
    <w:pPr>
      <w:autoSpaceDE w:val="0"/>
      <w:autoSpaceDN w:val="0"/>
    </w:pPr>
    <w:rPr>
      <w:rFonts w:ascii="宋体"/>
      <w:lang w:val="en-GB"/>
    </w:rPr>
  </w:style>
  <w:style w:type="paragraph" w:styleId="a9">
    <w:name w:val="header"/>
    <w:basedOn w:val="a"/>
    <w:link w:val="aa"/>
    <w:rsid w:val="00AA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footer"/>
    <w:basedOn w:val="a"/>
    <w:rsid w:val="00AA47D6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c">
    <w:name w:val="page number"/>
    <w:basedOn w:val="a0"/>
    <w:rsid w:val="00AA47D6"/>
  </w:style>
  <w:style w:type="paragraph" w:styleId="ad">
    <w:name w:val="Body Text"/>
    <w:aliases w:val="body text"/>
    <w:basedOn w:val="a"/>
    <w:rsid w:val="00AA47D6"/>
    <w:pPr>
      <w:overflowPunct w:val="0"/>
      <w:adjustRightInd w:val="0"/>
      <w:spacing w:before="60" w:after="60"/>
      <w:ind w:left="2517"/>
      <w:textAlignment w:val="baseline"/>
    </w:pPr>
    <w:rPr>
      <w:rFonts w:ascii="Book Antiqua" w:hAnsi="Book Antiqua"/>
      <w:lang w:val="en-US"/>
    </w:rPr>
  </w:style>
  <w:style w:type="paragraph" w:customStyle="1" w:styleId="tty80">
    <w:name w:val="tty80"/>
    <w:basedOn w:val="a"/>
    <w:rsid w:val="00AA47D6"/>
    <w:pPr>
      <w:overflowPunct w:val="0"/>
      <w:adjustRightInd w:val="0"/>
      <w:textAlignment w:val="baseline"/>
    </w:pPr>
    <w:rPr>
      <w:rFonts w:ascii="Courier New" w:hAnsi="Courier New"/>
      <w:lang w:val="en-US"/>
    </w:rPr>
  </w:style>
  <w:style w:type="character" w:customStyle="1" w:styleId="HighlightedVariable">
    <w:name w:val="Highlighted Variable"/>
    <w:rsid w:val="00AA47D6"/>
    <w:rPr>
      <w:rFonts w:ascii="宋体" w:eastAsia="宋体" w:hAnsi="宋体"/>
      <w:color w:val="0000FF"/>
    </w:rPr>
  </w:style>
  <w:style w:type="paragraph" w:customStyle="1" w:styleId="TableText">
    <w:name w:val="Table Text"/>
    <w:basedOn w:val="a"/>
    <w:rsid w:val="00AA47D6"/>
    <w:pPr>
      <w:keepLines/>
      <w:overflowPunct w:val="0"/>
      <w:adjustRightInd w:val="0"/>
      <w:textAlignment w:val="baseline"/>
    </w:pPr>
    <w:rPr>
      <w:rFonts w:ascii="Book Antiqua" w:hAnsi="Book Antiqua"/>
      <w:sz w:val="16"/>
      <w:lang w:val="en-US"/>
    </w:rPr>
  </w:style>
  <w:style w:type="paragraph" w:customStyle="1" w:styleId="TableHeading">
    <w:name w:val="Table Heading"/>
    <w:basedOn w:val="TableText"/>
    <w:rsid w:val="00AA47D6"/>
    <w:pPr>
      <w:spacing w:before="120" w:after="120"/>
    </w:pPr>
    <w:rPr>
      <w:b/>
    </w:rPr>
  </w:style>
  <w:style w:type="paragraph" w:styleId="ae">
    <w:name w:val="Title"/>
    <w:basedOn w:val="a"/>
    <w:qFormat/>
    <w:rsid w:val="00AA47D6"/>
    <w:pPr>
      <w:keepLines/>
      <w:overflowPunct w:val="0"/>
      <w:adjustRightInd w:val="0"/>
      <w:spacing w:after="120"/>
      <w:ind w:left="2520" w:right="720"/>
      <w:textAlignment w:val="baseline"/>
    </w:pPr>
    <w:rPr>
      <w:sz w:val="48"/>
      <w:lang w:val="en-US"/>
    </w:rPr>
  </w:style>
  <w:style w:type="paragraph" w:customStyle="1" w:styleId="hangingindent">
    <w:name w:val="hanging indent"/>
    <w:basedOn w:val="ad"/>
    <w:rsid w:val="00AA47D6"/>
    <w:pPr>
      <w:keepLines/>
      <w:spacing w:before="120" w:after="120"/>
      <w:ind w:left="5400" w:hanging="2880"/>
    </w:pPr>
    <w:rPr>
      <w:rFonts w:ascii="宋体" w:hAnsi="Times New Roman"/>
    </w:rPr>
  </w:style>
  <w:style w:type="paragraph" w:customStyle="1" w:styleId="TitleBar">
    <w:name w:val="Title Bar"/>
    <w:basedOn w:val="a"/>
    <w:rsid w:val="00AA47D6"/>
    <w:pPr>
      <w:keepNext/>
      <w:pageBreakBefore/>
      <w:shd w:val="solid" w:color="auto" w:fill="auto"/>
      <w:overflowPunct w:val="0"/>
      <w:adjustRightInd w:val="0"/>
      <w:spacing w:before="1680"/>
      <w:ind w:left="2520" w:right="720"/>
      <w:textAlignment w:val="baseline"/>
    </w:pPr>
    <w:rPr>
      <w:sz w:val="36"/>
      <w:lang w:val="en-US"/>
    </w:rPr>
  </w:style>
  <w:style w:type="paragraph" w:customStyle="1" w:styleId="Note">
    <w:name w:val="Note"/>
    <w:basedOn w:val="ad"/>
    <w:rsid w:val="00AA47D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 w:after="120"/>
      <w:ind w:left="720" w:right="5040" w:hanging="720"/>
      <w:textAlignment w:val="auto"/>
    </w:pPr>
    <w:rPr>
      <w:vanish/>
    </w:rPr>
  </w:style>
  <w:style w:type="character" w:styleId="af">
    <w:name w:val="FollowedHyperlink"/>
    <w:rsid w:val="00AA47D6"/>
    <w:rPr>
      <w:color w:val="800080"/>
      <w:u w:val="single"/>
    </w:rPr>
  </w:style>
  <w:style w:type="paragraph" w:styleId="2">
    <w:name w:val="Body Text Indent 2"/>
    <w:basedOn w:val="a"/>
    <w:rsid w:val="00AA47D6"/>
    <w:pPr>
      <w:spacing w:after="120" w:line="480" w:lineRule="auto"/>
      <w:ind w:leftChars="200" w:left="420"/>
    </w:pPr>
  </w:style>
  <w:style w:type="character" w:styleId="af0">
    <w:name w:val="Hyperlink"/>
    <w:rsid w:val="00AA47D6"/>
    <w:rPr>
      <w:color w:val="0000FF"/>
      <w:u w:val="single"/>
    </w:rPr>
  </w:style>
  <w:style w:type="character" w:styleId="af1">
    <w:name w:val="Emphasis"/>
    <w:qFormat/>
    <w:rsid w:val="00AA47D6"/>
    <w:rPr>
      <w:rFonts w:ascii="Arial" w:hAnsi="Arial"/>
      <w:b/>
      <w:spacing w:val="-10"/>
      <w:sz w:val="18"/>
    </w:rPr>
  </w:style>
  <w:style w:type="paragraph" w:customStyle="1" w:styleId="HeadingBar">
    <w:name w:val="Heading Bar"/>
    <w:basedOn w:val="a"/>
    <w:next w:val="3"/>
    <w:rsid w:val="00AA47D6"/>
    <w:pPr>
      <w:keepNext/>
      <w:keepLines/>
      <w:shd w:val="solid" w:color="auto" w:fill="auto"/>
      <w:autoSpaceDE/>
      <w:autoSpaceDN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10">
    <w:name w:val="批注框文本1"/>
    <w:basedOn w:val="a"/>
    <w:semiHidden/>
    <w:rsid w:val="00AA47D6"/>
    <w:rPr>
      <w:sz w:val="16"/>
      <w:szCs w:val="16"/>
    </w:rPr>
  </w:style>
  <w:style w:type="paragraph" w:styleId="af2">
    <w:name w:val="Balloon Text"/>
    <w:basedOn w:val="a"/>
    <w:semiHidden/>
    <w:rsid w:val="00145954"/>
    <w:rPr>
      <w:sz w:val="16"/>
      <w:szCs w:val="16"/>
    </w:rPr>
  </w:style>
  <w:style w:type="paragraph" w:styleId="af3">
    <w:name w:val="Document Map"/>
    <w:basedOn w:val="a"/>
    <w:semiHidden/>
    <w:rsid w:val="00AF19A1"/>
    <w:pPr>
      <w:shd w:val="clear" w:color="auto" w:fill="000080"/>
    </w:pPr>
  </w:style>
  <w:style w:type="paragraph" w:styleId="4">
    <w:name w:val="List Bullet 4"/>
    <w:basedOn w:val="ad"/>
    <w:autoRedefine/>
    <w:rsid w:val="00274850"/>
    <w:pPr>
      <w:numPr>
        <w:numId w:val="23"/>
      </w:numPr>
      <w:tabs>
        <w:tab w:val="clear" w:pos="780"/>
        <w:tab w:val="num" w:pos="1209"/>
      </w:tabs>
      <w:overflowPunct/>
      <w:autoSpaceDE/>
      <w:autoSpaceDN/>
      <w:snapToGrid w:val="0"/>
      <w:spacing w:before="0" w:after="120" w:line="360" w:lineRule="auto"/>
      <w:ind w:leftChars="0" w:left="1209" w:firstLineChars="0" w:firstLine="0"/>
      <w:textAlignment w:val="auto"/>
    </w:pPr>
    <w:rPr>
      <w:rFonts w:ascii="Futura Md" w:eastAsia="幼圆" w:hAnsi="Futura Md"/>
      <w:bCs/>
      <w:sz w:val="24"/>
      <w:szCs w:val="24"/>
    </w:rPr>
  </w:style>
  <w:style w:type="paragraph" w:styleId="af4">
    <w:name w:val="List Paragraph"/>
    <w:basedOn w:val="a"/>
    <w:uiPriority w:val="34"/>
    <w:qFormat/>
    <w:rsid w:val="000F2AAD"/>
    <w:pPr>
      <w:ind w:firstLineChars="200" w:firstLine="420"/>
    </w:pPr>
  </w:style>
  <w:style w:type="character" w:customStyle="1" w:styleId="aa">
    <w:name w:val="页眉 字符"/>
    <w:link w:val="a9"/>
    <w:rsid w:val="00BB582B"/>
    <w:rPr>
      <w:rFonts w:ascii="宋体"/>
      <w:sz w:val="18"/>
      <w:lang w:val="en-GB"/>
    </w:rPr>
  </w:style>
  <w:style w:type="paragraph" w:customStyle="1" w:styleId="11">
    <w:name w:val="列出段落1"/>
    <w:basedOn w:val="a"/>
    <w:uiPriority w:val="34"/>
    <w:qFormat/>
    <w:rsid w:val="0098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Personal\Pjm_Doc_Temp\Trouble_shooting_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C0383-BC6B-452E-A226-2940C7E7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Trouble_shooting_temp.dot</Template>
  <TotalTime>908</TotalTime>
  <Pages>1</Pages>
  <Words>91</Words>
  <Characters>521</Characters>
  <Application>Microsoft Office Word</Application>
  <DocSecurity>0</DocSecurity>
  <Lines>4</Lines>
  <Paragraphs>1</Paragraphs>
  <ScaleCrop>false</ScaleCrop>
  <Company>AMT Group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访谈提纲</dc:title>
  <dc:subject/>
  <dc:creator>AMT</dc:creator>
  <cp:keywords/>
  <cp:lastModifiedBy>Meng kensen</cp:lastModifiedBy>
  <cp:revision>339</cp:revision>
  <cp:lastPrinted>2017-01-09T02:49:00Z</cp:lastPrinted>
  <dcterms:created xsi:type="dcterms:W3CDTF">2011-09-20T08:21:00Z</dcterms:created>
  <dcterms:modified xsi:type="dcterms:W3CDTF">2018-03-09T09:44:00Z</dcterms:modified>
</cp:coreProperties>
</file>