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27666B56" w14:textId="77777777" w:rsidR="009E7043" w:rsidRDefault="009E7043" w:rsidP="009E7043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1F3085F1" w14:textId="77777777" w:rsidR="009E7043" w:rsidRPr="00B13514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238F3985" w14:textId="77777777" w:rsidR="009E7043" w:rsidRDefault="009E7043" w:rsidP="009E7043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89E5FAC" w14:textId="080F7F53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7EC91C17" w14:textId="77777777" w:rsidR="009E7043" w:rsidRPr="00C77CEF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4479558" w14:textId="36044D8A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49391587" w14:textId="77777777" w:rsidR="009E7043" w:rsidRPr="0041498E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DFBBD9A" w14:textId="76E081F1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DA58374" w14:textId="77777777" w:rsidR="009E7043" w:rsidRPr="00C77CEF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1B0D00F" w14:textId="177336A9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372A9DE6" w14:textId="77777777" w:rsidR="009E7043" w:rsidRPr="00817F33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8F86136" w14:textId="77777777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6BB63A98" w14:textId="77777777" w:rsidR="009E7043" w:rsidRPr="006A03B4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CF999B1" w14:textId="45E86F9C" w:rsidR="0057220C" w:rsidRDefault="0057220C" w:rsidP="0057220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bookmarkStart w:id="0" w:name="_GoBack"/>
      <w:bookmarkEnd w:id="0"/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910247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r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230849F9" w14:textId="77777777" w:rsidR="009E7043" w:rsidRPr="0057220C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00A967F" w14:textId="617D566E" w:rsidR="009E7043" w:rsidRPr="00DF3A30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展会服务相关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013C5318" w14:textId="77777777" w:rsidR="009E7043" w:rsidRPr="00DF3A30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24C61BE" w14:textId="0E63451F" w:rsidR="009E7043" w:rsidRPr="00976DD1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6F769C">
        <w:rPr>
          <w:rFonts w:asciiTheme="minorEastAsia" w:eastAsiaTheme="minorEastAsia" w:hAnsiTheme="minorEastAsia" w:hint="eastAsia"/>
          <w:sz w:val="24"/>
          <w:szCs w:val="24"/>
        </w:rPr>
        <w:t>展会</w:t>
      </w:r>
      <w:r>
        <w:rPr>
          <w:rFonts w:asciiTheme="minorEastAsia" w:eastAsiaTheme="minorEastAsia" w:hAnsiTheme="minorEastAsia" w:hint="eastAsia"/>
          <w:sz w:val="24"/>
          <w:szCs w:val="24"/>
        </w:rPr>
        <w:t>服务部的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702C99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474E54F8" w14:textId="77777777" w:rsidR="009E7043" w:rsidRPr="00976DD1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ACE788D" w14:textId="77777777" w:rsidR="001B1AEC" w:rsidRDefault="009E7043" w:rsidP="002F2265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9E7043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9E7043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当前的会议、餐饮、住宿的营销活动？</w:t>
      </w:r>
    </w:p>
    <w:p w14:paraId="01E10942" w14:textId="77777777" w:rsidR="001B1AEC" w:rsidRPr="001B1AEC" w:rsidRDefault="001B1AEC" w:rsidP="001B1AEC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7B15EEF" w14:textId="50BA7856" w:rsidR="009E7043" w:rsidRPr="009E7043" w:rsidRDefault="001B1AEC" w:rsidP="002F2265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9E7043"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会议、餐饮、住宿等服务的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售后</w:t>
      </w:r>
      <w:r w:rsidR="009E7043"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管理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是如何进行的</w:t>
      </w:r>
      <w:r w:rsidR="009E7043"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客户体验和满意度如何调查？</w:t>
      </w:r>
      <w:r w:rsidR="00767B7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有哪些需要优化的地方？</w:t>
      </w:r>
    </w:p>
    <w:p w14:paraId="6E98BCBA" w14:textId="77777777" w:rsidR="009E7043" w:rsidRDefault="009E7043" w:rsidP="009E7043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48D2121" w14:textId="776ED058" w:rsidR="009E7043" w:rsidRPr="0000459D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0459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请您简单介绍一下当前的</w:t>
      </w:r>
      <w:r w:rsidR="00767B7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商品售卖管理和</w:t>
      </w:r>
      <w:r w:rsidRPr="0000459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仓储管理？</w:t>
      </w:r>
    </w:p>
    <w:p w14:paraId="653CEF0A" w14:textId="77777777" w:rsidR="009E7043" w:rsidRPr="00B13514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DAB3CCE" w14:textId="14656977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910247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5D48936F" w14:textId="77777777" w:rsidR="009E7043" w:rsidRPr="00B13514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44CF90B" w14:textId="77777777" w:rsidR="009E7043" w:rsidRPr="00817F3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57FAEE2A" w14:textId="77777777" w:rsidR="009E7043" w:rsidRDefault="009E7043" w:rsidP="009E7043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08FB2EC" w14:textId="77777777" w:rsidR="009E7043" w:rsidRDefault="009E7043" w:rsidP="009E7043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33CFF6A1" w14:textId="77777777" w:rsidR="009E7043" w:rsidRPr="005968A6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C3551BC" w14:textId="77777777" w:rsidR="009E7043" w:rsidRPr="0078126B" w:rsidRDefault="009E7043" w:rsidP="009E7043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47BD67C" w14:textId="77777777" w:rsidR="00230D3C" w:rsidRPr="009E7043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189A7" w14:textId="77777777" w:rsidR="00637B74" w:rsidRPr="00637B74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C7467" w14:textId="77777777" w:rsidR="00E67B8E" w:rsidRDefault="00E67B8E">
      <w:r>
        <w:separator/>
      </w:r>
    </w:p>
  </w:endnote>
  <w:endnote w:type="continuationSeparator" w:id="0">
    <w:p w14:paraId="774A6B9D" w14:textId="77777777" w:rsidR="00E67B8E" w:rsidRDefault="00E6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79E0BC74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1024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102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56AC5" w14:textId="77777777" w:rsidR="00E67B8E" w:rsidRDefault="00E67B8E">
      <w:r>
        <w:separator/>
      </w:r>
    </w:p>
  </w:footnote>
  <w:footnote w:type="continuationSeparator" w:id="0">
    <w:p w14:paraId="33EDC1F1" w14:textId="77777777" w:rsidR="00E67B8E" w:rsidRDefault="00E6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B1AEC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220C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6F769C"/>
    <w:rsid w:val="00702C99"/>
    <w:rsid w:val="007216BB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67B7F"/>
    <w:rsid w:val="007772B2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0247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E7043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3B5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67B8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459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312-FB05-490E-A7B0-4E2C4A06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880</TotalTime>
  <Pages>2</Pages>
  <Words>94</Words>
  <Characters>536</Characters>
  <Application>Microsoft Office Word</Application>
  <DocSecurity>0</DocSecurity>
  <Lines>4</Lines>
  <Paragraphs>1</Paragraphs>
  <ScaleCrop>false</ScaleCrop>
  <Company>AMT Group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338</cp:revision>
  <cp:lastPrinted>2017-01-09T02:49:00Z</cp:lastPrinted>
  <dcterms:created xsi:type="dcterms:W3CDTF">2011-09-20T08:21:00Z</dcterms:created>
  <dcterms:modified xsi:type="dcterms:W3CDTF">2018-03-09T09:45:00Z</dcterms:modified>
</cp:coreProperties>
</file>