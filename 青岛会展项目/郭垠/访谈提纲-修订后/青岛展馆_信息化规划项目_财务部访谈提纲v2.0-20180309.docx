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5EB47FDE" w14:textId="7BFF5CD4" w:rsidR="00052030" w:rsidRPr="00052030" w:rsidRDefault="00052030" w:rsidP="00C53ACB">
      <w:pPr>
        <w:pStyle w:val="af4"/>
        <w:ind w:firstLine="482"/>
        <w:rPr>
          <w:rFonts w:asciiTheme="minorEastAsia" w:eastAsiaTheme="minorEastAsia" w:hAnsiTheme="minorEastAsia" w:cs="Verdana"/>
          <w:b/>
          <w:sz w:val="24"/>
          <w:szCs w:val="24"/>
          <w:lang w:val="en-US"/>
        </w:rPr>
      </w:pPr>
    </w:p>
    <w:p w14:paraId="6B9127C7" w14:textId="14095094" w:rsidR="00524DA1" w:rsidRPr="00B13514" w:rsidRDefault="00524DA1" w:rsidP="004665F9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</w:t>
      </w:r>
      <w:r w:rsidR="00AB436B"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主要</w:t>
      </w: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职责？</w:t>
      </w:r>
    </w:p>
    <w:p w14:paraId="0B715FBC" w14:textId="77777777" w:rsidR="00524DA1" w:rsidRDefault="00524DA1" w:rsidP="00524DA1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02D67E" w14:textId="0B8A150E" w:rsidR="00C77CEF" w:rsidRDefault="00C53ACB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 w:rsidR="00A51A2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</w:t>
      </w:r>
      <w:r w:rsidR="0041498E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战略</w:t>
      </w:r>
      <w:r w:rsidR="00D93F1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规划</w:t>
      </w:r>
      <w:r w:rsid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和商业模式</w:t>
      </w:r>
      <w:r w:rsidR="00BC25E9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。</w:t>
      </w:r>
    </w:p>
    <w:p w14:paraId="321367EF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4B87B57" w14:textId="4E3A3909" w:rsidR="00C77CEF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5D7C4CCA" w14:textId="77777777" w:rsidR="008D446A" w:rsidRPr="0041498E" w:rsidRDefault="008D446A" w:rsidP="008D446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6103A7" w14:textId="79DC48BD" w:rsidR="00BC32D0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743C51B9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7E598A9" w14:textId="1F152917" w:rsidR="00BC32D0" w:rsidRDefault="00BC32D0" w:rsidP="00C8755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251AE373" w14:textId="77777777" w:rsidR="00817F33" w:rsidRPr="00817F33" w:rsidRDefault="00817F33" w:rsidP="00817F3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CECA12F" w14:textId="76EE1692" w:rsidR="00817F33" w:rsidRPr="00817F33" w:rsidRDefault="00817F33" w:rsidP="00CF295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的投资和融资现状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和相关规定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F9D9551" w14:textId="77777777" w:rsidR="00BC32D0" w:rsidRPr="00BC32D0" w:rsidRDefault="00BC32D0" w:rsidP="00BC32D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1BD51DE" w14:textId="2DE54C86" w:rsidR="00BC32D0" w:rsidRDefault="00BC32D0" w:rsidP="00B944A9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</w:t>
      </w:r>
      <w:r w:rsidR="0041498E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4E806956" w14:textId="77777777" w:rsidR="000A49EF" w:rsidRPr="000A49EF" w:rsidRDefault="000A49EF" w:rsidP="000A49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bookmarkStart w:id="0" w:name="_GoBack"/>
      <w:bookmarkEnd w:id="0"/>
    </w:p>
    <w:p w14:paraId="50B56E6B" w14:textId="54F8D05A" w:rsidR="000A49EF" w:rsidRPr="000A49EF" w:rsidRDefault="000A49EF" w:rsidP="00AA113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A49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请您简单介绍一下对</w:t>
      </w:r>
      <w:r w:rsidR="0092457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r w:rsidRPr="000A49EF"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0A49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的理解和看法？当前有哪些智慧化的应用场景已经在规划、或在使用？您认为所负责的部门未来会如何变得更加智慧化？</w:t>
      </w:r>
    </w:p>
    <w:p w14:paraId="41A44F1E" w14:textId="77777777" w:rsidR="006C2ED0" w:rsidRPr="006C2ED0" w:rsidRDefault="006C2ED0" w:rsidP="006C2ED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DB6FC56" w14:textId="31AEE961" w:rsidR="00B13514" w:rsidRPr="00DF3A30" w:rsidRDefault="008D0EDB" w:rsidP="00B1351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817F33">
        <w:rPr>
          <w:rFonts w:asciiTheme="minorEastAsia" w:eastAsiaTheme="minorEastAsia" w:hAnsiTheme="minorEastAsia" w:hint="eastAsia"/>
          <w:sz w:val="24"/>
          <w:szCs w:val="24"/>
        </w:rPr>
        <w:t>财务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 w:rsidR="00DF3A30"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1DF7D2C0" w14:textId="77777777" w:rsidR="00DF3A30" w:rsidRPr="00DF3A30" w:rsidRDefault="00DF3A30" w:rsidP="00DF3A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5E5AB97" w14:textId="7BD309B1" w:rsidR="00DF3A30" w:rsidRPr="00DF3A30" w:rsidRDefault="00DF3A30" w:rsidP="00A7495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的财务部门组织结构</w:t>
      </w:r>
      <w:r w:rsidR="0068675E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7E53F4EF" w14:textId="77777777" w:rsidR="00B13514" w:rsidRPr="00B13514" w:rsidRDefault="00B13514" w:rsidP="00B13514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7BFE045" w14:textId="10C2E78D" w:rsidR="00052030" w:rsidRDefault="008D0EDB" w:rsidP="00CD5D7D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92457B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="0041498E" w:rsidRPr="008D0EDB">
        <w:rPr>
          <w:rFonts w:asciiTheme="minorEastAsia" w:eastAsiaTheme="minorEastAsia" w:hAnsiTheme="minorEastAsia" w:hint="eastAsia"/>
          <w:sz w:val="24"/>
          <w:szCs w:val="24"/>
        </w:rPr>
        <w:t>信息化建设</w:t>
      </w:r>
      <w:r w:rsidR="00052030" w:rsidRPr="008D0EDB">
        <w:rPr>
          <w:rFonts w:asciiTheme="minorEastAsia" w:eastAsiaTheme="minorEastAsia" w:hAnsiTheme="minorEastAsia" w:hint="eastAsia"/>
          <w:sz w:val="24"/>
          <w:szCs w:val="24"/>
        </w:rPr>
        <w:t>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="00052030"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052030"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5FEB17BD" w14:textId="77777777" w:rsidR="00B13514" w:rsidRPr="00B13514" w:rsidRDefault="00B13514" w:rsidP="00B13514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665C8A7" w14:textId="54D5F04F" w:rsidR="00D20AA8" w:rsidRPr="00817F33" w:rsidRDefault="00B13514" w:rsidP="00817F3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615BA30B" w14:textId="77777777" w:rsidR="00D20AA8" w:rsidRDefault="00D20AA8" w:rsidP="00D20AA8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4C881C7" w14:textId="4CD11FCE" w:rsidR="00D20AA8" w:rsidRDefault="00D20AA8" w:rsidP="00D20AA8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2BB189A7" w14:textId="77777777" w:rsidR="00637B74" w:rsidRPr="0041498E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99BBC" w14:textId="77777777" w:rsidR="0074307B" w:rsidRDefault="0074307B">
      <w:r>
        <w:separator/>
      </w:r>
    </w:p>
  </w:endnote>
  <w:endnote w:type="continuationSeparator" w:id="0">
    <w:p w14:paraId="4BD948BA" w14:textId="77777777" w:rsidR="0074307B" w:rsidRDefault="0074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06865B2D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2457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24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D2E92" w14:textId="77777777" w:rsidR="0074307B" w:rsidRDefault="0074307B">
      <w:r>
        <w:separator/>
      </w:r>
    </w:p>
  </w:footnote>
  <w:footnote w:type="continuationSeparator" w:id="0">
    <w:p w14:paraId="76B1B5BB" w14:textId="77777777" w:rsidR="0074307B" w:rsidRDefault="0074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4AB8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444B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49EF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1498E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75E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2ED0"/>
    <w:rsid w:val="006C541E"/>
    <w:rsid w:val="007238F7"/>
    <w:rsid w:val="00734234"/>
    <w:rsid w:val="0074099E"/>
    <w:rsid w:val="00741814"/>
    <w:rsid w:val="0074307B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C4FBA"/>
    <w:rsid w:val="007D3942"/>
    <w:rsid w:val="007D73F6"/>
    <w:rsid w:val="00812376"/>
    <w:rsid w:val="00817F33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02C2"/>
    <w:rsid w:val="00891ACD"/>
    <w:rsid w:val="0089306D"/>
    <w:rsid w:val="008A07AE"/>
    <w:rsid w:val="008A6FF5"/>
    <w:rsid w:val="008B3C06"/>
    <w:rsid w:val="008B62D3"/>
    <w:rsid w:val="008C5116"/>
    <w:rsid w:val="008C77A6"/>
    <w:rsid w:val="008D0EDB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457B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514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0AA8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3A3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55B73"/>
    <w:rsid w:val="00E57912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0128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8473-EA67-42FD-9E98-974FD6ED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915</TotalTime>
  <Pages>1</Pages>
  <Words>79</Words>
  <Characters>455</Characters>
  <Application>Microsoft Office Word</Application>
  <DocSecurity>0</DocSecurity>
  <Lines>3</Lines>
  <Paragraphs>1</Paragraphs>
  <ScaleCrop>false</ScaleCrop>
  <Company>AMT Group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344</cp:revision>
  <cp:lastPrinted>2017-01-09T02:49:00Z</cp:lastPrinted>
  <dcterms:created xsi:type="dcterms:W3CDTF">2011-09-20T08:21:00Z</dcterms:created>
  <dcterms:modified xsi:type="dcterms:W3CDTF">2018-03-09T09:46:00Z</dcterms:modified>
</cp:coreProperties>
</file>