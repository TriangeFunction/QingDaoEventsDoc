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15" w:type="dxa"/>
        <w:tblBorders>
          <w:top w:val="single" w:sz="4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63"/>
      </w:tblGrid>
      <w:tr w:rsidR="00D54AB2" w:rsidRPr="00D54AB2" w14:paraId="6216F936" w14:textId="77777777" w:rsidTr="008B62D3">
        <w:trPr>
          <w:trHeight w:val="151"/>
        </w:trPr>
        <w:tc>
          <w:tcPr>
            <w:tcW w:w="9963" w:type="dxa"/>
            <w:tcBorders>
              <w:top w:val="single" w:sz="48" w:space="0" w:color="auto"/>
              <w:left w:val="nil"/>
              <w:bottom w:val="nil"/>
              <w:right w:val="nil"/>
            </w:tcBorders>
          </w:tcPr>
          <w:p w14:paraId="3A86D7F1" w14:textId="1544D69E" w:rsidR="00C53ACB" w:rsidRPr="00D54AB2" w:rsidRDefault="00C53ACB" w:rsidP="00B06BB9">
            <w:pPr>
              <w:keepNext/>
              <w:keepLines/>
              <w:pageBreakBefore/>
              <w:overflowPunct w:val="0"/>
              <w:adjustRightInd w:val="0"/>
              <w:jc w:val="center"/>
              <w:rPr>
                <w:rFonts w:asciiTheme="minorEastAsia" w:eastAsiaTheme="minorEastAsia" w:hAnsiTheme="minorEastAsia"/>
                <w:b/>
              </w:rPr>
            </w:pPr>
            <w:r w:rsidRPr="00D54AB2">
              <w:rPr>
                <w:rFonts w:asciiTheme="minorEastAsia" w:eastAsiaTheme="minorEastAsia" w:hAnsiTheme="minorEastAsia" w:hint="eastAsia"/>
                <w:b/>
                <w:sz w:val="36"/>
              </w:rPr>
              <w:br w:type="page"/>
              <w:t>访谈提纲</w:t>
            </w:r>
          </w:p>
        </w:tc>
      </w:tr>
    </w:tbl>
    <w:p w14:paraId="52B6D620" w14:textId="6D398304" w:rsidR="00C53ACB" w:rsidRPr="00D54AB2" w:rsidRDefault="00C53ACB" w:rsidP="00C53ACB">
      <w:pPr>
        <w:spacing w:line="360" w:lineRule="auto"/>
        <w:rPr>
          <w:rFonts w:asciiTheme="minorEastAsia" w:eastAsiaTheme="minorEastAsia" w:hAnsiTheme="minorEastAsia"/>
          <w:b/>
          <w:sz w:val="21"/>
          <w:szCs w:val="21"/>
        </w:rPr>
      </w:pPr>
      <w:r w:rsidRPr="00D54AB2">
        <w:rPr>
          <w:rFonts w:asciiTheme="minorEastAsia" w:eastAsiaTheme="minorEastAsia" w:hAnsiTheme="minorEastAsia" w:hint="eastAsia"/>
          <w:b/>
          <w:sz w:val="21"/>
          <w:szCs w:val="21"/>
        </w:rPr>
        <w:t>访谈对象</w:t>
      </w:r>
      <w:r w:rsidRPr="00D54AB2">
        <w:rPr>
          <w:rFonts w:asciiTheme="minorEastAsia" w:eastAsiaTheme="minorEastAsia" w:hAnsiTheme="minorEastAsia"/>
          <w:b/>
          <w:sz w:val="21"/>
          <w:szCs w:val="21"/>
        </w:rPr>
        <w:t>:</w:t>
      </w:r>
      <w:r w:rsidRPr="00D54AB2">
        <w:rPr>
          <w:rFonts w:asciiTheme="minorEastAsia" w:eastAsiaTheme="minorEastAsia" w:hAnsiTheme="minorEastAsia" w:hint="eastAsia"/>
          <w:b/>
          <w:sz w:val="21"/>
          <w:szCs w:val="21"/>
        </w:rPr>
        <w:t xml:space="preserve">  &lt; 部门负责人 &gt;</w:t>
      </w:r>
      <w:r w:rsidRPr="00D54AB2">
        <w:rPr>
          <w:rFonts w:asciiTheme="minorEastAsia" w:eastAsiaTheme="minorEastAsia" w:hAnsiTheme="minorEastAsia"/>
          <w:b/>
          <w:sz w:val="21"/>
          <w:szCs w:val="21"/>
        </w:rPr>
        <w:t xml:space="preserve"> </w:t>
      </w:r>
    </w:p>
    <w:p w14:paraId="4B41736C" w14:textId="35F2A070" w:rsidR="00C53ACB" w:rsidRDefault="00C53ACB" w:rsidP="00C53ACB">
      <w:pPr>
        <w:spacing w:line="360" w:lineRule="auto"/>
        <w:rPr>
          <w:rFonts w:asciiTheme="minorEastAsia" w:eastAsiaTheme="minorEastAsia" w:hAnsiTheme="minorEastAsia"/>
          <w:b/>
          <w:sz w:val="21"/>
          <w:szCs w:val="21"/>
        </w:rPr>
      </w:pPr>
      <w:r w:rsidRPr="00D54AB2">
        <w:rPr>
          <w:rFonts w:asciiTheme="minorEastAsia" w:eastAsiaTheme="minorEastAsia" w:hAnsiTheme="minorEastAsia" w:hint="eastAsia"/>
          <w:b/>
          <w:sz w:val="21"/>
          <w:szCs w:val="21"/>
        </w:rPr>
        <w:t>访谈人员</w:t>
      </w:r>
      <w:r w:rsidRPr="00D54AB2">
        <w:rPr>
          <w:rFonts w:asciiTheme="minorEastAsia" w:eastAsiaTheme="minorEastAsia" w:hAnsiTheme="minorEastAsia"/>
          <w:b/>
          <w:sz w:val="21"/>
          <w:szCs w:val="21"/>
        </w:rPr>
        <w:t>:</w:t>
      </w:r>
      <w:r w:rsidRPr="00D54AB2">
        <w:rPr>
          <w:rFonts w:asciiTheme="minorEastAsia" w:eastAsiaTheme="minorEastAsia" w:hAnsiTheme="minorEastAsia" w:hint="eastAsia"/>
          <w:b/>
          <w:sz w:val="21"/>
          <w:szCs w:val="21"/>
        </w:rPr>
        <w:t xml:space="preserve">  &lt; AMT顾问组</w:t>
      </w:r>
      <w:r w:rsidR="00BB0097">
        <w:rPr>
          <w:rFonts w:asciiTheme="minorEastAsia" w:eastAsiaTheme="minorEastAsia" w:hAnsiTheme="minorEastAsia" w:hint="eastAsia"/>
          <w:b/>
          <w:sz w:val="21"/>
          <w:szCs w:val="21"/>
        </w:rPr>
        <w:t xml:space="preserve"> </w:t>
      </w:r>
      <w:r w:rsidRPr="00D54AB2">
        <w:rPr>
          <w:rFonts w:asciiTheme="minorEastAsia" w:eastAsiaTheme="minorEastAsia" w:hAnsiTheme="minorEastAsia" w:hint="eastAsia"/>
          <w:b/>
          <w:sz w:val="21"/>
          <w:szCs w:val="21"/>
        </w:rPr>
        <w:t xml:space="preserve">&gt; </w:t>
      </w:r>
    </w:p>
    <w:p w14:paraId="18355143" w14:textId="77777777" w:rsidR="00543C02" w:rsidRDefault="00543C02" w:rsidP="00C53ACB">
      <w:pPr>
        <w:pStyle w:val="af4"/>
        <w:ind w:firstLine="482"/>
        <w:rPr>
          <w:rFonts w:asciiTheme="minorEastAsia" w:eastAsiaTheme="minorEastAsia" w:hAnsiTheme="minorEastAsia"/>
          <w:b/>
          <w:sz w:val="24"/>
          <w:szCs w:val="24"/>
        </w:rPr>
      </w:pPr>
    </w:p>
    <w:p w14:paraId="076C174D" w14:textId="77777777" w:rsidR="004D49FE" w:rsidRPr="00B13514" w:rsidRDefault="004D49FE" w:rsidP="004D49FE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B13514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请您简单介绍一下所在的部门的主要职责？</w:t>
      </w:r>
    </w:p>
    <w:p w14:paraId="58C69DEB" w14:textId="77777777" w:rsidR="004D49FE" w:rsidRDefault="004D49FE" w:rsidP="004D49FE">
      <w:pPr>
        <w:pStyle w:val="af4"/>
        <w:ind w:left="987" w:firstLineChars="0" w:firstLine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56A51C02" w14:textId="5895CD91" w:rsidR="004D49FE" w:rsidRDefault="004D49FE" w:rsidP="004D49FE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D54AB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请您简单介绍一下当前</w:t>
      </w:r>
      <w:r w:rsidR="00D536C5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D54AB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的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发展战略规划和商业模式。</w:t>
      </w:r>
    </w:p>
    <w:p w14:paraId="17305830" w14:textId="77777777" w:rsidR="004D49FE" w:rsidRPr="00C77CEF" w:rsidRDefault="004D49FE" w:rsidP="004D49FE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34B3ECA6" w14:textId="343E8477" w:rsidR="004D49FE" w:rsidRDefault="004D49FE" w:rsidP="004D49FE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D54AB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 w:rsidR="00D536C5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D54AB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业务发展的关键成功要素是什么？面临的困难是什么？</w:t>
      </w:r>
    </w:p>
    <w:p w14:paraId="758A7385" w14:textId="77777777" w:rsidR="004D49FE" w:rsidRPr="0041498E" w:rsidRDefault="004D49FE" w:rsidP="004D49FE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5B7E9FA3" w14:textId="2BB2FB79" w:rsidR="004D49FE" w:rsidRDefault="004D49FE" w:rsidP="004D49FE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D54AB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 w:rsidR="00D536C5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C77CEF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竞争对手有哪些？和竞争对手比较优劣势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有哪些</w:t>
      </w:r>
      <w:r w:rsidRPr="00C77CEF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？</w:t>
      </w:r>
    </w:p>
    <w:p w14:paraId="23BF26D4" w14:textId="77777777" w:rsidR="004D49FE" w:rsidRPr="00C77CEF" w:rsidRDefault="004D49FE" w:rsidP="004D49FE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77415B18" w14:textId="41EFDA8C" w:rsidR="004D49FE" w:rsidRDefault="004D49FE" w:rsidP="004D49FE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 w:rsidR="00D536C5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的上游和下游的企业？</w:t>
      </w:r>
    </w:p>
    <w:p w14:paraId="21509DE2" w14:textId="77777777" w:rsidR="004D49FE" w:rsidRPr="00817F33" w:rsidRDefault="004D49FE" w:rsidP="004D49FE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2BC951EE" w14:textId="46430F90" w:rsidR="004D49FE" w:rsidRDefault="004D49FE" w:rsidP="004D49FE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从目前行业发展情况来看，您认为互联网+对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传统会展</w:t>
      </w: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经营模式形成冲击主要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有哪些</w:t>
      </w: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？</w:t>
      </w:r>
    </w:p>
    <w:p w14:paraId="197025E5" w14:textId="77777777" w:rsidR="006A03B4" w:rsidRPr="006A03B4" w:rsidRDefault="006A03B4" w:rsidP="006A03B4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38AB57C9" w14:textId="05D4A4C9" w:rsidR="00A57C9E" w:rsidRDefault="00A57C9E" w:rsidP="00A57C9E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对</w:t>
      </w:r>
      <w:r w:rsidR="00D536C5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“</w:t>
      </w:r>
      <w:bookmarkStart w:id="0" w:name="_GoBack"/>
      <w:bookmarkEnd w:id="0"/>
      <w:r>
        <w:rPr>
          <w:rFonts w:asciiTheme="minorEastAsia" w:eastAsiaTheme="minorEastAsia" w:hAnsiTheme="minorEastAsia" w:hint="eastAsia"/>
          <w:sz w:val="24"/>
          <w:szCs w:val="24"/>
        </w:rPr>
        <w:t>智慧会展”</w:t>
      </w: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的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理解和看法</w:t>
      </w: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？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当前有哪些智慧化的应用场景已经在规划、或在使用？您认为所负责的部门未来会如何变得更加智慧化？</w:t>
      </w:r>
    </w:p>
    <w:p w14:paraId="6558EF20" w14:textId="77777777" w:rsidR="004D49FE" w:rsidRPr="00A57C9E" w:rsidRDefault="004D49FE" w:rsidP="004D49FE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1FDA8C66" w14:textId="7A1F9EDA" w:rsidR="004D49FE" w:rsidRPr="00DF3A30" w:rsidRDefault="004D49FE" w:rsidP="004D49FE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B13514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 w:rsidR="00D536C5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B13514">
        <w:rPr>
          <w:rFonts w:asciiTheme="minorEastAsia" w:eastAsiaTheme="minorEastAsia" w:hAnsiTheme="minorEastAsia" w:hint="eastAsia"/>
          <w:sz w:val="24"/>
          <w:szCs w:val="24"/>
        </w:rPr>
        <w:t>的</w:t>
      </w:r>
      <w:r>
        <w:rPr>
          <w:rFonts w:asciiTheme="minorEastAsia" w:eastAsiaTheme="minorEastAsia" w:hAnsiTheme="minorEastAsia" w:hint="eastAsia"/>
          <w:sz w:val="24"/>
          <w:szCs w:val="24"/>
        </w:rPr>
        <w:t>物业安保相关</w:t>
      </w:r>
      <w:r w:rsidRPr="00B13514">
        <w:rPr>
          <w:rFonts w:asciiTheme="minorEastAsia" w:eastAsiaTheme="minorEastAsia" w:hAnsiTheme="minorEastAsia" w:hint="eastAsia"/>
          <w:sz w:val="24"/>
          <w:szCs w:val="24"/>
        </w:rPr>
        <w:t>制度管理和流程管理？</w:t>
      </w:r>
      <w:r>
        <w:rPr>
          <w:rFonts w:asciiTheme="minorEastAsia" w:eastAsiaTheme="minorEastAsia" w:hAnsiTheme="minorEastAsia" w:hint="eastAsia"/>
          <w:sz w:val="24"/>
          <w:szCs w:val="24"/>
        </w:rPr>
        <w:t>在流程方面有哪些优化需求和建议？</w:t>
      </w:r>
    </w:p>
    <w:p w14:paraId="1E48DC81" w14:textId="77777777" w:rsidR="004D49FE" w:rsidRPr="00DF3A30" w:rsidRDefault="004D49FE" w:rsidP="004D49FE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6C400439" w14:textId="5F0CC21C" w:rsidR="004D49FE" w:rsidRPr="00DF3A30" w:rsidRDefault="004D49FE" w:rsidP="004D49FE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DF3A3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 w:rsidR="00D536C5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DF3A30">
        <w:rPr>
          <w:rFonts w:asciiTheme="minorEastAsia" w:eastAsiaTheme="minorEastAsia" w:hAnsiTheme="minorEastAsia" w:hint="eastAsia"/>
          <w:sz w:val="24"/>
          <w:szCs w:val="24"/>
        </w:rPr>
        <w:t>的</w:t>
      </w:r>
      <w:r>
        <w:rPr>
          <w:rFonts w:asciiTheme="minorEastAsia" w:eastAsiaTheme="minorEastAsia" w:hAnsiTheme="minorEastAsia" w:hint="eastAsia"/>
          <w:sz w:val="24"/>
          <w:szCs w:val="24"/>
        </w:rPr>
        <w:t>物业安保</w:t>
      </w:r>
      <w:r w:rsidRPr="00DF3A30">
        <w:rPr>
          <w:rFonts w:asciiTheme="minorEastAsia" w:eastAsiaTheme="minorEastAsia" w:hAnsiTheme="minorEastAsia" w:hint="eastAsia"/>
          <w:sz w:val="24"/>
          <w:szCs w:val="24"/>
        </w:rPr>
        <w:t>部门</w:t>
      </w:r>
      <w:r>
        <w:rPr>
          <w:rFonts w:asciiTheme="minorEastAsia" w:eastAsiaTheme="minorEastAsia" w:hAnsiTheme="minorEastAsia" w:hint="eastAsia"/>
          <w:sz w:val="24"/>
          <w:szCs w:val="24"/>
        </w:rPr>
        <w:t>的</w:t>
      </w:r>
      <w:r w:rsidRPr="00DF3A30">
        <w:rPr>
          <w:rFonts w:asciiTheme="minorEastAsia" w:eastAsiaTheme="minorEastAsia" w:hAnsiTheme="minorEastAsia" w:hint="eastAsia"/>
          <w:sz w:val="24"/>
          <w:szCs w:val="24"/>
        </w:rPr>
        <w:t>组织结构</w:t>
      </w:r>
      <w:r w:rsidR="00316B92">
        <w:rPr>
          <w:rFonts w:asciiTheme="minorEastAsia" w:eastAsiaTheme="minorEastAsia" w:hAnsiTheme="minorEastAsia" w:hint="eastAsia"/>
          <w:sz w:val="24"/>
          <w:szCs w:val="24"/>
        </w:rPr>
        <w:t>和职能</w:t>
      </w:r>
      <w:r w:rsidRPr="00DF3A30">
        <w:rPr>
          <w:rFonts w:asciiTheme="minorEastAsia" w:eastAsiaTheme="minorEastAsia" w:hAnsiTheme="minorEastAsia" w:hint="eastAsia"/>
          <w:sz w:val="24"/>
          <w:szCs w:val="24"/>
        </w:rPr>
        <w:t>？近期是否</w:t>
      </w:r>
      <w:r>
        <w:rPr>
          <w:rFonts w:asciiTheme="minorEastAsia" w:eastAsiaTheme="minorEastAsia" w:hAnsiTheme="minorEastAsia" w:hint="eastAsia"/>
          <w:sz w:val="24"/>
          <w:szCs w:val="24"/>
        </w:rPr>
        <w:t>会</w:t>
      </w:r>
      <w:r w:rsidRPr="00DF3A30">
        <w:rPr>
          <w:rFonts w:asciiTheme="minorEastAsia" w:eastAsiaTheme="minorEastAsia" w:hAnsiTheme="minorEastAsia" w:hint="eastAsia"/>
          <w:sz w:val="24"/>
          <w:szCs w:val="24"/>
        </w:rPr>
        <w:t>有较大的调整？</w:t>
      </w:r>
    </w:p>
    <w:p w14:paraId="6EEEE3DC" w14:textId="77777777" w:rsidR="004D49FE" w:rsidRPr="00B13514" w:rsidRDefault="004D49FE" w:rsidP="004D49FE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5DA85127" w14:textId="44D17568" w:rsidR="004D49FE" w:rsidRDefault="004D49FE" w:rsidP="004D49FE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8D0EDB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请您简单介绍一下当前</w:t>
      </w:r>
      <w:r w:rsidR="00D536C5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8D0EDB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的信息化发展思路。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您认为当前</w:t>
      </w:r>
      <w:r w:rsidRPr="008D0EDB">
        <w:rPr>
          <w:rFonts w:asciiTheme="minorEastAsia" w:eastAsiaTheme="minorEastAsia" w:hAnsiTheme="minorEastAsia" w:hint="eastAsia"/>
          <w:sz w:val="24"/>
          <w:szCs w:val="24"/>
        </w:rPr>
        <w:t>信息化建设面临的机会和困难</w:t>
      </w:r>
      <w:r>
        <w:rPr>
          <w:rFonts w:asciiTheme="minorEastAsia" w:eastAsiaTheme="minorEastAsia" w:hAnsiTheme="minorEastAsia" w:hint="eastAsia"/>
          <w:sz w:val="24"/>
          <w:szCs w:val="24"/>
        </w:rPr>
        <w:t>有哪些</w:t>
      </w:r>
      <w:r w:rsidRPr="008D0EDB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？</w:t>
      </w:r>
      <w:r w:rsidRPr="008D0EDB">
        <w:rPr>
          <w:rFonts w:asciiTheme="minorEastAsia" w:eastAsiaTheme="minorEastAsia" w:hAnsiTheme="minorEastAsia" w:cs="Verdana"/>
          <w:sz w:val="24"/>
          <w:szCs w:val="24"/>
          <w:lang w:val="en-US"/>
        </w:rPr>
        <w:t xml:space="preserve"> </w:t>
      </w:r>
    </w:p>
    <w:p w14:paraId="1D3E241B" w14:textId="77777777" w:rsidR="004D49FE" w:rsidRPr="00B13514" w:rsidRDefault="004D49FE" w:rsidP="004D49FE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73FBD89A" w14:textId="77777777" w:rsidR="004D49FE" w:rsidRPr="00817F33" w:rsidRDefault="004D49FE" w:rsidP="004D49FE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817F33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请您简单介绍一下您所在部门的</w:t>
      </w:r>
      <w:r w:rsidRPr="00817F33">
        <w:rPr>
          <w:rFonts w:asciiTheme="minorEastAsia" w:eastAsiaTheme="minorEastAsia" w:hAnsiTheme="minorEastAsia" w:hint="eastAsia"/>
          <w:sz w:val="24"/>
          <w:szCs w:val="24"/>
        </w:rPr>
        <w:t>信息化</w:t>
      </w:r>
      <w:r w:rsidRPr="00817F33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建设现状和核心需求？</w:t>
      </w:r>
      <w:r w:rsidRPr="00817F33">
        <w:rPr>
          <w:rFonts w:asciiTheme="minorEastAsia" w:eastAsiaTheme="minorEastAsia" w:hAnsiTheme="minorEastAsia" w:cs="Verdana"/>
          <w:sz w:val="24"/>
          <w:szCs w:val="24"/>
          <w:lang w:val="en-US"/>
        </w:rPr>
        <w:t xml:space="preserve"> </w:t>
      </w:r>
    </w:p>
    <w:p w14:paraId="1FB18003" w14:textId="77777777" w:rsidR="004D49FE" w:rsidRDefault="004D49FE" w:rsidP="004D49FE">
      <w:pPr>
        <w:pStyle w:val="af4"/>
        <w:ind w:left="567" w:firstLineChars="0" w:firstLine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7788B480" w14:textId="77777777" w:rsidR="004D49FE" w:rsidRDefault="004D49FE" w:rsidP="004D49FE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通过此次咨询您有什么要求和建议？</w:t>
      </w:r>
      <w:r>
        <w:rPr>
          <w:rFonts w:asciiTheme="minorEastAsia" w:eastAsiaTheme="minorEastAsia" w:hAnsiTheme="minorEastAsia" w:cs="Verdana"/>
          <w:sz w:val="24"/>
          <w:szCs w:val="24"/>
          <w:lang w:val="en-US"/>
        </w:rPr>
        <w:t xml:space="preserve">  </w:t>
      </w:r>
    </w:p>
    <w:p w14:paraId="2BB189A7" w14:textId="77777777" w:rsidR="00637B74" w:rsidRPr="004D49FE" w:rsidRDefault="00637B74" w:rsidP="00637B74">
      <w:pPr>
        <w:ind w:left="567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11C205BC" w14:textId="68F1251B" w:rsidR="00171D12" w:rsidRPr="00171D12" w:rsidRDefault="00171D12" w:rsidP="00171D12">
      <w:pPr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00"/>
      </w:tblGrid>
      <w:tr w:rsidR="00D54AB2" w:rsidRPr="00D54AB2" w14:paraId="595593D4" w14:textId="77777777" w:rsidTr="00B06BB9">
        <w:trPr>
          <w:trHeight w:val="700"/>
        </w:trPr>
        <w:tc>
          <w:tcPr>
            <w:tcW w:w="10100" w:type="dxa"/>
            <w:shd w:val="clear" w:color="auto" w:fill="E6E6E6"/>
            <w:vAlign w:val="center"/>
          </w:tcPr>
          <w:p w14:paraId="4623753E" w14:textId="77777777" w:rsidR="00C53ACB" w:rsidRPr="00D54AB2" w:rsidRDefault="00C53ACB" w:rsidP="00B06BB9">
            <w:pPr>
              <w:spacing w:before="100" w:beforeAutospacing="1" w:after="100" w:afterAutospacing="1"/>
              <w:ind w:left="400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D54AB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感谢您对我们工作的大力支持和配合！</w:t>
            </w:r>
          </w:p>
        </w:tc>
      </w:tr>
    </w:tbl>
    <w:p w14:paraId="6BA0200E" w14:textId="681CA8B7" w:rsidR="005113BE" w:rsidRPr="00163D58" w:rsidRDefault="005113BE" w:rsidP="00C742F0">
      <w:pPr>
        <w:widowControl w:val="0"/>
        <w:spacing w:before="100" w:beforeAutospacing="1" w:after="100" w:afterAutospacing="1"/>
        <w:rPr>
          <w:rFonts w:asciiTheme="minorEastAsia" w:eastAsiaTheme="minorEastAsia" w:hAnsiTheme="minorEastAsia"/>
        </w:rPr>
      </w:pPr>
    </w:p>
    <w:sectPr w:rsidR="005113BE" w:rsidRPr="00163D58" w:rsidSect="009C545A">
      <w:headerReference w:type="default" r:id="rId8"/>
      <w:footerReference w:type="default" r:id="rId9"/>
      <w:pgSz w:w="11906" w:h="16838" w:code="9"/>
      <w:pgMar w:top="1440" w:right="720" w:bottom="1082" w:left="1008" w:header="709" w:footer="706" w:gutter="0"/>
      <w:cols w:space="709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50BBBA" w14:textId="77777777" w:rsidR="00C70DED" w:rsidRDefault="00C70DED">
      <w:r>
        <w:separator/>
      </w:r>
    </w:p>
  </w:endnote>
  <w:endnote w:type="continuationSeparator" w:id="0">
    <w:p w14:paraId="58612A29" w14:textId="77777777" w:rsidR="00C70DED" w:rsidRDefault="00C70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utura Md">
    <w:charset w:val="00"/>
    <w:family w:val="swiss"/>
    <w:pitch w:val="variable"/>
    <w:sig w:usb0="A00002AF" w:usb1="5000204A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E7C46" w14:textId="5B96D57F" w:rsidR="00B06BB9" w:rsidRDefault="00B06BB9" w:rsidP="008C5116">
    <w:pPr>
      <w:pStyle w:val="ab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536C5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D536C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3B75E8" w14:textId="77777777" w:rsidR="00C70DED" w:rsidRDefault="00C70DED">
      <w:r>
        <w:separator/>
      </w:r>
    </w:p>
  </w:footnote>
  <w:footnote w:type="continuationSeparator" w:id="0">
    <w:p w14:paraId="6769AD68" w14:textId="77777777" w:rsidR="00C70DED" w:rsidRDefault="00C70D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C14099" w14:textId="5DD75B8A" w:rsidR="00B06BB9" w:rsidRPr="00BB582B" w:rsidRDefault="00B06BB9" w:rsidP="00E16DA4">
    <w:pPr>
      <w:pStyle w:val="a9"/>
      <w:jc w:val="left"/>
      <w:rPr>
        <w:lang w:val="en-US"/>
      </w:rPr>
    </w:pPr>
    <w:r>
      <w:rPr>
        <w:rFonts w:hint="eastAsia"/>
      </w:rPr>
      <w:t xml:space="preserve">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9F3C45B4"/>
    <w:lvl w:ilvl="0">
      <w:start w:val="1"/>
      <w:numFmt w:val="bullet"/>
      <w:pStyle w:val="4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2A4714"/>
    <w:multiLevelType w:val="hybridMultilevel"/>
    <w:tmpl w:val="E1225DEC"/>
    <w:lvl w:ilvl="0" w:tplc="7BD8AFB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428AD7E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2E9EE35A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F96DD6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76C8356A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9CD8B53A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126E8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32EDC8A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54047E20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86E262B"/>
    <w:multiLevelType w:val="hybridMultilevel"/>
    <w:tmpl w:val="FEDA971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BE24D7"/>
    <w:multiLevelType w:val="singleLevel"/>
    <w:tmpl w:val="0504B44A"/>
    <w:lvl w:ilvl="0">
      <w:start w:val="1"/>
      <w:numFmt w:val="bullet"/>
      <w:lvlText w:val="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 w15:restartNumberingAfterBreak="0">
    <w:nsid w:val="14397169"/>
    <w:multiLevelType w:val="hybridMultilevel"/>
    <w:tmpl w:val="B2341324"/>
    <w:lvl w:ilvl="0" w:tplc="0409000F">
      <w:start w:val="1"/>
      <w:numFmt w:val="decimal"/>
      <w:lvlText w:val="%1."/>
      <w:lvlJc w:val="left"/>
      <w:pPr>
        <w:ind w:left="558" w:hanging="420"/>
      </w:pPr>
    </w:lvl>
    <w:lvl w:ilvl="1" w:tplc="04090019">
      <w:start w:val="1"/>
      <w:numFmt w:val="lowerLetter"/>
      <w:lvlText w:val="%2)"/>
      <w:lvlJc w:val="left"/>
      <w:pPr>
        <w:ind w:left="978" w:hanging="420"/>
      </w:pPr>
    </w:lvl>
    <w:lvl w:ilvl="2" w:tplc="0409001B">
      <w:start w:val="1"/>
      <w:numFmt w:val="lowerRoman"/>
      <w:lvlText w:val="%3."/>
      <w:lvlJc w:val="right"/>
      <w:pPr>
        <w:ind w:left="1398" w:hanging="420"/>
      </w:pPr>
    </w:lvl>
    <w:lvl w:ilvl="3" w:tplc="0409000F">
      <w:start w:val="1"/>
      <w:numFmt w:val="decimal"/>
      <w:lvlText w:val="%4."/>
      <w:lvlJc w:val="left"/>
      <w:pPr>
        <w:ind w:left="1818" w:hanging="420"/>
      </w:pPr>
    </w:lvl>
    <w:lvl w:ilvl="4" w:tplc="04090019">
      <w:start w:val="1"/>
      <w:numFmt w:val="lowerLetter"/>
      <w:lvlText w:val="%5)"/>
      <w:lvlJc w:val="left"/>
      <w:pPr>
        <w:ind w:left="2238" w:hanging="420"/>
      </w:pPr>
    </w:lvl>
    <w:lvl w:ilvl="5" w:tplc="0409001B">
      <w:start w:val="1"/>
      <w:numFmt w:val="lowerRoman"/>
      <w:lvlText w:val="%6."/>
      <w:lvlJc w:val="right"/>
      <w:pPr>
        <w:ind w:left="2658" w:hanging="420"/>
      </w:pPr>
    </w:lvl>
    <w:lvl w:ilvl="6" w:tplc="0409000F">
      <w:start w:val="1"/>
      <w:numFmt w:val="decimal"/>
      <w:lvlText w:val="%7."/>
      <w:lvlJc w:val="left"/>
      <w:pPr>
        <w:ind w:left="3078" w:hanging="420"/>
      </w:pPr>
    </w:lvl>
    <w:lvl w:ilvl="7" w:tplc="04090019">
      <w:start w:val="1"/>
      <w:numFmt w:val="lowerLetter"/>
      <w:lvlText w:val="%8)"/>
      <w:lvlJc w:val="left"/>
      <w:pPr>
        <w:ind w:left="3498" w:hanging="420"/>
      </w:pPr>
    </w:lvl>
    <w:lvl w:ilvl="8" w:tplc="0409001B">
      <w:start w:val="1"/>
      <w:numFmt w:val="lowerRoman"/>
      <w:lvlText w:val="%9."/>
      <w:lvlJc w:val="right"/>
      <w:pPr>
        <w:ind w:left="3918" w:hanging="420"/>
      </w:pPr>
    </w:lvl>
  </w:abstractNum>
  <w:abstractNum w:abstractNumId="5" w15:restartNumberingAfterBreak="0">
    <w:nsid w:val="1666742F"/>
    <w:multiLevelType w:val="hybridMultilevel"/>
    <w:tmpl w:val="5F8AA204"/>
    <w:lvl w:ilvl="0" w:tplc="6F70BC08">
      <w:start w:val="1"/>
      <w:numFmt w:val="decimal"/>
      <w:lvlText w:val="%1．"/>
      <w:lvlJc w:val="left"/>
      <w:pPr>
        <w:tabs>
          <w:tab w:val="num" w:pos="3621"/>
        </w:tabs>
        <w:ind w:left="3621" w:hanging="360"/>
      </w:pPr>
      <w:rPr>
        <w:rFonts w:hint="default"/>
      </w:rPr>
    </w:lvl>
    <w:lvl w:ilvl="1" w:tplc="067E56B6" w:tentative="1">
      <w:start w:val="1"/>
      <w:numFmt w:val="lowerLetter"/>
      <w:lvlText w:val="%2)"/>
      <w:lvlJc w:val="left"/>
      <w:pPr>
        <w:tabs>
          <w:tab w:val="num" w:pos="4101"/>
        </w:tabs>
        <w:ind w:left="4101" w:hanging="420"/>
      </w:pPr>
    </w:lvl>
    <w:lvl w:ilvl="2" w:tplc="053E70B6" w:tentative="1">
      <w:start w:val="1"/>
      <w:numFmt w:val="lowerRoman"/>
      <w:lvlText w:val="%3."/>
      <w:lvlJc w:val="right"/>
      <w:pPr>
        <w:tabs>
          <w:tab w:val="num" w:pos="4521"/>
        </w:tabs>
        <w:ind w:left="4521" w:hanging="420"/>
      </w:pPr>
    </w:lvl>
    <w:lvl w:ilvl="3" w:tplc="70E8E0A4" w:tentative="1">
      <w:start w:val="1"/>
      <w:numFmt w:val="decimal"/>
      <w:lvlText w:val="%4."/>
      <w:lvlJc w:val="left"/>
      <w:pPr>
        <w:tabs>
          <w:tab w:val="num" w:pos="4941"/>
        </w:tabs>
        <w:ind w:left="4941" w:hanging="420"/>
      </w:pPr>
    </w:lvl>
    <w:lvl w:ilvl="4" w:tplc="78CC8A10" w:tentative="1">
      <w:start w:val="1"/>
      <w:numFmt w:val="lowerLetter"/>
      <w:lvlText w:val="%5)"/>
      <w:lvlJc w:val="left"/>
      <w:pPr>
        <w:tabs>
          <w:tab w:val="num" w:pos="5361"/>
        </w:tabs>
        <w:ind w:left="5361" w:hanging="420"/>
      </w:pPr>
    </w:lvl>
    <w:lvl w:ilvl="5" w:tplc="0254A698" w:tentative="1">
      <w:start w:val="1"/>
      <w:numFmt w:val="lowerRoman"/>
      <w:lvlText w:val="%6."/>
      <w:lvlJc w:val="right"/>
      <w:pPr>
        <w:tabs>
          <w:tab w:val="num" w:pos="5781"/>
        </w:tabs>
        <w:ind w:left="5781" w:hanging="420"/>
      </w:pPr>
    </w:lvl>
    <w:lvl w:ilvl="6" w:tplc="BCAA3A54" w:tentative="1">
      <w:start w:val="1"/>
      <w:numFmt w:val="decimal"/>
      <w:lvlText w:val="%7."/>
      <w:lvlJc w:val="left"/>
      <w:pPr>
        <w:tabs>
          <w:tab w:val="num" w:pos="6201"/>
        </w:tabs>
        <w:ind w:left="6201" w:hanging="420"/>
      </w:pPr>
    </w:lvl>
    <w:lvl w:ilvl="7" w:tplc="FC5292FC" w:tentative="1">
      <w:start w:val="1"/>
      <w:numFmt w:val="lowerLetter"/>
      <w:lvlText w:val="%8)"/>
      <w:lvlJc w:val="left"/>
      <w:pPr>
        <w:tabs>
          <w:tab w:val="num" w:pos="6621"/>
        </w:tabs>
        <w:ind w:left="6621" w:hanging="420"/>
      </w:pPr>
    </w:lvl>
    <w:lvl w:ilvl="8" w:tplc="6A6AE884" w:tentative="1">
      <w:start w:val="1"/>
      <w:numFmt w:val="lowerRoman"/>
      <w:lvlText w:val="%9."/>
      <w:lvlJc w:val="right"/>
      <w:pPr>
        <w:tabs>
          <w:tab w:val="num" w:pos="7041"/>
        </w:tabs>
        <w:ind w:left="7041" w:hanging="420"/>
      </w:pPr>
    </w:lvl>
  </w:abstractNum>
  <w:abstractNum w:abstractNumId="6" w15:restartNumberingAfterBreak="0">
    <w:nsid w:val="17902947"/>
    <w:multiLevelType w:val="hybridMultilevel"/>
    <w:tmpl w:val="9B08F1FE"/>
    <w:lvl w:ilvl="0" w:tplc="A93AA272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9BE3141"/>
    <w:multiLevelType w:val="hybridMultilevel"/>
    <w:tmpl w:val="3018862C"/>
    <w:lvl w:ilvl="0" w:tplc="FF309A1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B386940"/>
    <w:multiLevelType w:val="hybridMultilevel"/>
    <w:tmpl w:val="FEDA971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B50FB0"/>
    <w:multiLevelType w:val="hybridMultilevel"/>
    <w:tmpl w:val="A6021E72"/>
    <w:lvl w:ilvl="0" w:tplc="51CC7F3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70B1775"/>
    <w:multiLevelType w:val="hybridMultilevel"/>
    <w:tmpl w:val="22EE6558"/>
    <w:lvl w:ilvl="0" w:tplc="7C4E55B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716267C"/>
    <w:multiLevelType w:val="hybridMultilevel"/>
    <w:tmpl w:val="2B0480AA"/>
    <w:lvl w:ilvl="0" w:tplc="97E6C982">
      <w:start w:val="1"/>
      <w:numFmt w:val="decimal"/>
      <w:lvlText w:val="%1."/>
      <w:lvlJc w:val="left"/>
      <w:pPr>
        <w:tabs>
          <w:tab w:val="num" w:pos="1320"/>
        </w:tabs>
        <w:ind w:left="1320" w:hanging="420"/>
      </w:pPr>
    </w:lvl>
    <w:lvl w:ilvl="1" w:tplc="04090019">
      <w:start w:val="1"/>
      <w:numFmt w:val="bullet"/>
      <w:lvlText w:val="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12" w15:restartNumberingAfterBreak="0">
    <w:nsid w:val="2A111AA6"/>
    <w:multiLevelType w:val="hybridMultilevel"/>
    <w:tmpl w:val="74D46DF4"/>
    <w:lvl w:ilvl="0" w:tplc="CEE4AF74">
      <w:start w:val="1"/>
      <w:numFmt w:val="decimal"/>
      <w:lvlText w:val="%1."/>
      <w:lvlJc w:val="left"/>
      <w:pPr>
        <w:ind w:left="360" w:hanging="360"/>
      </w:pPr>
      <w:rPr>
        <w:rFonts w:ascii="宋体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F521B2"/>
    <w:multiLevelType w:val="hybridMultilevel"/>
    <w:tmpl w:val="E30033A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D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F521E4A"/>
    <w:multiLevelType w:val="hybridMultilevel"/>
    <w:tmpl w:val="74183E16"/>
    <w:lvl w:ilvl="0" w:tplc="ED2403B6">
      <w:start w:val="1"/>
      <w:numFmt w:val="decimal"/>
      <w:lvlText w:val="%1、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240"/>
        </w:tabs>
        <w:ind w:left="3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60"/>
        </w:tabs>
        <w:ind w:left="3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500"/>
        </w:tabs>
        <w:ind w:left="4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760"/>
        </w:tabs>
        <w:ind w:left="5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420"/>
      </w:pPr>
    </w:lvl>
  </w:abstractNum>
  <w:abstractNum w:abstractNumId="15" w15:restartNumberingAfterBreak="0">
    <w:nsid w:val="3246706A"/>
    <w:multiLevelType w:val="hybridMultilevel"/>
    <w:tmpl w:val="528A02EA"/>
    <w:lvl w:ilvl="0" w:tplc="49D499F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29530CB"/>
    <w:multiLevelType w:val="hybridMultilevel"/>
    <w:tmpl w:val="1792C0E8"/>
    <w:lvl w:ilvl="0" w:tplc="04090011">
      <w:start w:val="1"/>
      <w:numFmt w:val="decimal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17" w15:restartNumberingAfterBreak="0">
    <w:nsid w:val="39A3623C"/>
    <w:multiLevelType w:val="hybridMultilevel"/>
    <w:tmpl w:val="C9428CA8"/>
    <w:lvl w:ilvl="0" w:tplc="E5242BD8">
      <w:start w:val="1"/>
      <w:numFmt w:val="bullet"/>
      <w:lvlText w:val=""/>
      <w:lvlJc w:val="left"/>
      <w:pPr>
        <w:tabs>
          <w:tab w:val="num" w:pos="1320"/>
        </w:tabs>
        <w:ind w:left="1320" w:hanging="420"/>
      </w:pPr>
      <w:rPr>
        <w:rFonts w:ascii="Symbol" w:hAnsi="Symbol" w:hint="default"/>
        <w:color w:val="auto"/>
        <w:sz w:val="15"/>
        <w:szCs w:val="15"/>
      </w:rPr>
    </w:lvl>
    <w:lvl w:ilvl="1" w:tplc="04090019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18" w15:restartNumberingAfterBreak="0">
    <w:nsid w:val="40122EBC"/>
    <w:multiLevelType w:val="hybridMultilevel"/>
    <w:tmpl w:val="B2341324"/>
    <w:lvl w:ilvl="0" w:tplc="0409000F">
      <w:start w:val="1"/>
      <w:numFmt w:val="decimal"/>
      <w:lvlText w:val="%1."/>
      <w:lvlJc w:val="left"/>
      <w:pPr>
        <w:ind w:left="55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78" w:hanging="420"/>
      </w:pPr>
    </w:lvl>
    <w:lvl w:ilvl="2" w:tplc="0409001B" w:tentative="1">
      <w:start w:val="1"/>
      <w:numFmt w:val="lowerRoman"/>
      <w:lvlText w:val="%3."/>
      <w:lvlJc w:val="right"/>
      <w:pPr>
        <w:ind w:left="1398" w:hanging="420"/>
      </w:pPr>
    </w:lvl>
    <w:lvl w:ilvl="3" w:tplc="0409000F" w:tentative="1">
      <w:start w:val="1"/>
      <w:numFmt w:val="decimal"/>
      <w:lvlText w:val="%4."/>
      <w:lvlJc w:val="left"/>
      <w:pPr>
        <w:ind w:left="1818" w:hanging="420"/>
      </w:pPr>
    </w:lvl>
    <w:lvl w:ilvl="4" w:tplc="04090019" w:tentative="1">
      <w:start w:val="1"/>
      <w:numFmt w:val="lowerLetter"/>
      <w:lvlText w:val="%5)"/>
      <w:lvlJc w:val="left"/>
      <w:pPr>
        <w:ind w:left="2238" w:hanging="420"/>
      </w:pPr>
    </w:lvl>
    <w:lvl w:ilvl="5" w:tplc="0409001B" w:tentative="1">
      <w:start w:val="1"/>
      <w:numFmt w:val="lowerRoman"/>
      <w:lvlText w:val="%6."/>
      <w:lvlJc w:val="right"/>
      <w:pPr>
        <w:ind w:left="2658" w:hanging="420"/>
      </w:pPr>
    </w:lvl>
    <w:lvl w:ilvl="6" w:tplc="0409000F" w:tentative="1">
      <w:start w:val="1"/>
      <w:numFmt w:val="decimal"/>
      <w:lvlText w:val="%7."/>
      <w:lvlJc w:val="left"/>
      <w:pPr>
        <w:ind w:left="3078" w:hanging="420"/>
      </w:pPr>
    </w:lvl>
    <w:lvl w:ilvl="7" w:tplc="04090019" w:tentative="1">
      <w:start w:val="1"/>
      <w:numFmt w:val="lowerLetter"/>
      <w:lvlText w:val="%8)"/>
      <w:lvlJc w:val="left"/>
      <w:pPr>
        <w:ind w:left="3498" w:hanging="420"/>
      </w:pPr>
    </w:lvl>
    <w:lvl w:ilvl="8" w:tplc="0409001B" w:tentative="1">
      <w:start w:val="1"/>
      <w:numFmt w:val="lowerRoman"/>
      <w:lvlText w:val="%9."/>
      <w:lvlJc w:val="right"/>
      <w:pPr>
        <w:ind w:left="3918" w:hanging="420"/>
      </w:pPr>
    </w:lvl>
  </w:abstractNum>
  <w:abstractNum w:abstractNumId="19" w15:restartNumberingAfterBreak="0">
    <w:nsid w:val="40FC47E6"/>
    <w:multiLevelType w:val="hybridMultilevel"/>
    <w:tmpl w:val="FC3AE5A8"/>
    <w:lvl w:ilvl="0" w:tplc="5E9E3B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5896EE2"/>
    <w:multiLevelType w:val="hybridMultilevel"/>
    <w:tmpl w:val="3252DD90"/>
    <w:lvl w:ilvl="0" w:tplc="EBD00AC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 w15:restartNumberingAfterBreak="0">
    <w:nsid w:val="4E4E5119"/>
    <w:multiLevelType w:val="hybridMultilevel"/>
    <w:tmpl w:val="5672A7BE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F61062F"/>
    <w:multiLevelType w:val="hybridMultilevel"/>
    <w:tmpl w:val="CCB6E730"/>
    <w:lvl w:ilvl="0" w:tplc="0409000F">
      <w:start w:val="1"/>
      <w:numFmt w:val="decimal"/>
      <w:lvlText w:val="%1."/>
      <w:lvlJc w:val="left"/>
      <w:pPr>
        <w:ind w:left="7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23" w15:restartNumberingAfterBreak="0">
    <w:nsid w:val="560828CB"/>
    <w:multiLevelType w:val="hybridMultilevel"/>
    <w:tmpl w:val="3E3839E0"/>
    <w:lvl w:ilvl="0" w:tplc="CEE4AF74">
      <w:start w:val="1"/>
      <w:numFmt w:val="decimal"/>
      <w:lvlText w:val="%1."/>
      <w:lvlJc w:val="left"/>
      <w:pPr>
        <w:ind w:left="502" w:hanging="360"/>
      </w:pPr>
      <w:rPr>
        <w:rFonts w:ascii="宋体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4" w15:restartNumberingAfterBreak="0">
    <w:nsid w:val="59987068"/>
    <w:multiLevelType w:val="hybridMultilevel"/>
    <w:tmpl w:val="3BD0F59A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5" w15:restartNumberingAfterBreak="0">
    <w:nsid w:val="5E3D0F60"/>
    <w:multiLevelType w:val="hybridMultilevel"/>
    <w:tmpl w:val="001C88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1">
      <w:start w:val="1"/>
      <w:numFmt w:val="decimal"/>
      <w:lvlText w:val="%5)"/>
      <w:lvlJc w:val="left"/>
      <w:pPr>
        <w:ind w:left="1129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ECE50F3"/>
    <w:multiLevelType w:val="hybridMultilevel"/>
    <w:tmpl w:val="95AEE334"/>
    <w:lvl w:ilvl="0" w:tplc="7B2010D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20F21CC"/>
    <w:multiLevelType w:val="hybridMultilevel"/>
    <w:tmpl w:val="B4AEE3BA"/>
    <w:lvl w:ilvl="0" w:tplc="92A091C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EF0519"/>
    <w:multiLevelType w:val="hybridMultilevel"/>
    <w:tmpl w:val="77B27732"/>
    <w:lvl w:ilvl="0" w:tplc="3E3020F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968760F"/>
    <w:multiLevelType w:val="hybridMultilevel"/>
    <w:tmpl w:val="73E8E59A"/>
    <w:lvl w:ilvl="0" w:tplc="04090001">
      <w:start w:val="1"/>
      <w:numFmt w:val="decimal"/>
      <w:lvlText w:val="%1."/>
      <w:lvlJc w:val="left"/>
      <w:pPr>
        <w:tabs>
          <w:tab w:val="num" w:pos="2580"/>
        </w:tabs>
        <w:ind w:left="2580" w:hanging="420"/>
      </w:pPr>
    </w:lvl>
    <w:lvl w:ilvl="1" w:tplc="04090003" w:tentative="1">
      <w:start w:val="1"/>
      <w:numFmt w:val="lowerLetter"/>
      <w:lvlText w:val="%2)"/>
      <w:lvlJc w:val="left"/>
      <w:pPr>
        <w:tabs>
          <w:tab w:val="num" w:pos="3000"/>
        </w:tabs>
        <w:ind w:left="300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3420"/>
        </w:tabs>
        <w:ind w:left="342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840"/>
        </w:tabs>
        <w:ind w:left="384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4260"/>
        </w:tabs>
        <w:ind w:left="426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100"/>
        </w:tabs>
        <w:ind w:left="510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5520"/>
        </w:tabs>
        <w:ind w:left="552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5940"/>
        </w:tabs>
        <w:ind w:left="5940" w:hanging="420"/>
      </w:pPr>
    </w:lvl>
  </w:abstractNum>
  <w:abstractNum w:abstractNumId="30" w15:restartNumberingAfterBreak="0">
    <w:nsid w:val="6CA377D3"/>
    <w:multiLevelType w:val="hybridMultilevel"/>
    <w:tmpl w:val="4EC6792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32C1D76"/>
    <w:multiLevelType w:val="hybridMultilevel"/>
    <w:tmpl w:val="83F6E710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756AA66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D980CAC"/>
    <w:multiLevelType w:val="hybridMultilevel"/>
    <w:tmpl w:val="BD7A8010"/>
    <w:lvl w:ilvl="0" w:tplc="892827E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2"/>
  </w:num>
  <w:num w:numId="3">
    <w:abstractNumId w:val="13"/>
  </w:num>
  <w:num w:numId="4">
    <w:abstractNumId w:val="14"/>
  </w:num>
  <w:num w:numId="5">
    <w:abstractNumId w:val="11"/>
  </w:num>
  <w:num w:numId="6">
    <w:abstractNumId w:val="3"/>
  </w:num>
  <w:num w:numId="7">
    <w:abstractNumId w:val="6"/>
  </w:num>
  <w:num w:numId="8">
    <w:abstractNumId w:val="29"/>
  </w:num>
  <w:num w:numId="9">
    <w:abstractNumId w:val="28"/>
  </w:num>
  <w:num w:numId="10">
    <w:abstractNumId w:val="17"/>
  </w:num>
  <w:num w:numId="11">
    <w:abstractNumId w:val="1"/>
  </w:num>
  <w:num w:numId="12">
    <w:abstractNumId w:val="7"/>
  </w:num>
  <w:num w:numId="13">
    <w:abstractNumId w:val="5"/>
  </w:num>
  <w:num w:numId="14">
    <w:abstractNumId w:val="30"/>
  </w:num>
  <w:num w:numId="15">
    <w:abstractNumId w:val="9"/>
  </w:num>
  <w:num w:numId="16">
    <w:abstractNumId w:val="19"/>
  </w:num>
  <w:num w:numId="17">
    <w:abstractNumId w:val="10"/>
  </w:num>
  <w:num w:numId="18">
    <w:abstractNumId w:val="15"/>
  </w:num>
  <w:num w:numId="19">
    <w:abstractNumId w:val="31"/>
  </w:num>
  <w:num w:numId="20">
    <w:abstractNumId w:val="21"/>
  </w:num>
  <w:num w:numId="21">
    <w:abstractNumId w:val="26"/>
  </w:num>
  <w:num w:numId="22">
    <w:abstractNumId w:val="20"/>
  </w:num>
  <w:num w:numId="23">
    <w:abstractNumId w:val="0"/>
  </w:num>
  <w:num w:numId="24">
    <w:abstractNumId w:val="12"/>
  </w:num>
  <w:num w:numId="25">
    <w:abstractNumId w:val="23"/>
  </w:num>
  <w:num w:numId="26">
    <w:abstractNumId w:val="24"/>
  </w:num>
  <w:num w:numId="27">
    <w:abstractNumId w:val="25"/>
  </w:num>
  <w:num w:numId="28">
    <w:abstractNumId w:val="2"/>
  </w:num>
  <w:num w:numId="29">
    <w:abstractNumId w:val="22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8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45954"/>
    <w:rsid w:val="00006A58"/>
    <w:rsid w:val="00014455"/>
    <w:rsid w:val="00014691"/>
    <w:rsid w:val="00021EDD"/>
    <w:rsid w:val="00023B62"/>
    <w:rsid w:val="000253D2"/>
    <w:rsid w:val="00025DCD"/>
    <w:rsid w:val="00035976"/>
    <w:rsid w:val="000369E8"/>
    <w:rsid w:val="00036DF0"/>
    <w:rsid w:val="0004257B"/>
    <w:rsid w:val="00044552"/>
    <w:rsid w:val="00052030"/>
    <w:rsid w:val="00054565"/>
    <w:rsid w:val="000626D1"/>
    <w:rsid w:val="000669C6"/>
    <w:rsid w:val="0007049E"/>
    <w:rsid w:val="000758AC"/>
    <w:rsid w:val="000761D1"/>
    <w:rsid w:val="0008442F"/>
    <w:rsid w:val="00087FFA"/>
    <w:rsid w:val="00091BCA"/>
    <w:rsid w:val="00092932"/>
    <w:rsid w:val="000965AC"/>
    <w:rsid w:val="00097C0B"/>
    <w:rsid w:val="000A44EC"/>
    <w:rsid w:val="000A6324"/>
    <w:rsid w:val="000A7472"/>
    <w:rsid w:val="000B00B7"/>
    <w:rsid w:val="000B43F4"/>
    <w:rsid w:val="000C5657"/>
    <w:rsid w:val="000D1079"/>
    <w:rsid w:val="000D2B84"/>
    <w:rsid w:val="000D3A94"/>
    <w:rsid w:val="000F2AAD"/>
    <w:rsid w:val="000F7564"/>
    <w:rsid w:val="00100DDA"/>
    <w:rsid w:val="0010552C"/>
    <w:rsid w:val="00107E3F"/>
    <w:rsid w:val="00115CF6"/>
    <w:rsid w:val="001201FB"/>
    <w:rsid w:val="001220D8"/>
    <w:rsid w:val="001273F0"/>
    <w:rsid w:val="00131A0C"/>
    <w:rsid w:val="00134F67"/>
    <w:rsid w:val="001378D6"/>
    <w:rsid w:val="0014287A"/>
    <w:rsid w:val="0014451C"/>
    <w:rsid w:val="00145954"/>
    <w:rsid w:val="00161C27"/>
    <w:rsid w:val="00161E50"/>
    <w:rsid w:val="0016202D"/>
    <w:rsid w:val="001631C6"/>
    <w:rsid w:val="00163D58"/>
    <w:rsid w:val="001704B4"/>
    <w:rsid w:val="00171D12"/>
    <w:rsid w:val="00173337"/>
    <w:rsid w:val="0017784D"/>
    <w:rsid w:val="00192B3E"/>
    <w:rsid w:val="0019412E"/>
    <w:rsid w:val="001A25B6"/>
    <w:rsid w:val="001A6D7F"/>
    <w:rsid w:val="001C1495"/>
    <w:rsid w:val="001D497C"/>
    <w:rsid w:val="001E21F0"/>
    <w:rsid w:val="001F617B"/>
    <w:rsid w:val="00202907"/>
    <w:rsid w:val="00204BD1"/>
    <w:rsid w:val="00212E85"/>
    <w:rsid w:val="002141EA"/>
    <w:rsid w:val="00221F92"/>
    <w:rsid w:val="002245BF"/>
    <w:rsid w:val="00230D3C"/>
    <w:rsid w:val="0023394E"/>
    <w:rsid w:val="002421BD"/>
    <w:rsid w:val="00244AE8"/>
    <w:rsid w:val="002562FD"/>
    <w:rsid w:val="0026751B"/>
    <w:rsid w:val="00274850"/>
    <w:rsid w:val="00280E65"/>
    <w:rsid w:val="00284C7F"/>
    <w:rsid w:val="00292104"/>
    <w:rsid w:val="002A3F86"/>
    <w:rsid w:val="002B0521"/>
    <w:rsid w:val="002B3542"/>
    <w:rsid w:val="002C16C4"/>
    <w:rsid w:val="002C547F"/>
    <w:rsid w:val="002C683D"/>
    <w:rsid w:val="002D055A"/>
    <w:rsid w:val="002D750D"/>
    <w:rsid w:val="002E2B12"/>
    <w:rsid w:val="002E728F"/>
    <w:rsid w:val="002F1424"/>
    <w:rsid w:val="002F32FD"/>
    <w:rsid w:val="002F55A3"/>
    <w:rsid w:val="00302739"/>
    <w:rsid w:val="003045F9"/>
    <w:rsid w:val="00307300"/>
    <w:rsid w:val="00310716"/>
    <w:rsid w:val="003130CA"/>
    <w:rsid w:val="00313CC1"/>
    <w:rsid w:val="00315CC7"/>
    <w:rsid w:val="00316B92"/>
    <w:rsid w:val="00321ACA"/>
    <w:rsid w:val="00323BAC"/>
    <w:rsid w:val="00324053"/>
    <w:rsid w:val="00330F03"/>
    <w:rsid w:val="0033195C"/>
    <w:rsid w:val="00332EDF"/>
    <w:rsid w:val="0033305C"/>
    <w:rsid w:val="003375A6"/>
    <w:rsid w:val="00340601"/>
    <w:rsid w:val="0034064F"/>
    <w:rsid w:val="00340B4B"/>
    <w:rsid w:val="00341003"/>
    <w:rsid w:val="00341706"/>
    <w:rsid w:val="00364855"/>
    <w:rsid w:val="0036590C"/>
    <w:rsid w:val="00366998"/>
    <w:rsid w:val="003756DD"/>
    <w:rsid w:val="00377E46"/>
    <w:rsid w:val="0038035D"/>
    <w:rsid w:val="00387454"/>
    <w:rsid w:val="00393A1B"/>
    <w:rsid w:val="003960AE"/>
    <w:rsid w:val="003962A3"/>
    <w:rsid w:val="00397FB8"/>
    <w:rsid w:val="003A0E81"/>
    <w:rsid w:val="003A15D1"/>
    <w:rsid w:val="003A5C12"/>
    <w:rsid w:val="003A618A"/>
    <w:rsid w:val="003B177C"/>
    <w:rsid w:val="003B722C"/>
    <w:rsid w:val="003C1064"/>
    <w:rsid w:val="003C2199"/>
    <w:rsid w:val="003D0925"/>
    <w:rsid w:val="003D0F01"/>
    <w:rsid w:val="003D51BD"/>
    <w:rsid w:val="003D6D09"/>
    <w:rsid w:val="003E05C1"/>
    <w:rsid w:val="003E5450"/>
    <w:rsid w:val="003F488B"/>
    <w:rsid w:val="003F79B6"/>
    <w:rsid w:val="003F7E8E"/>
    <w:rsid w:val="00404C51"/>
    <w:rsid w:val="00406A23"/>
    <w:rsid w:val="00413065"/>
    <w:rsid w:val="00414787"/>
    <w:rsid w:val="00427AC1"/>
    <w:rsid w:val="0043259A"/>
    <w:rsid w:val="004328BC"/>
    <w:rsid w:val="00435F18"/>
    <w:rsid w:val="00436714"/>
    <w:rsid w:val="00446524"/>
    <w:rsid w:val="00453330"/>
    <w:rsid w:val="00461245"/>
    <w:rsid w:val="00461A2C"/>
    <w:rsid w:val="0046623B"/>
    <w:rsid w:val="0047616B"/>
    <w:rsid w:val="004809DD"/>
    <w:rsid w:val="0049256F"/>
    <w:rsid w:val="00492D2C"/>
    <w:rsid w:val="00494027"/>
    <w:rsid w:val="00494DE5"/>
    <w:rsid w:val="004A0D79"/>
    <w:rsid w:val="004A0FC5"/>
    <w:rsid w:val="004B02F1"/>
    <w:rsid w:val="004B56DF"/>
    <w:rsid w:val="004C06F9"/>
    <w:rsid w:val="004C2F60"/>
    <w:rsid w:val="004C3384"/>
    <w:rsid w:val="004C42AB"/>
    <w:rsid w:val="004C54CC"/>
    <w:rsid w:val="004C6A45"/>
    <w:rsid w:val="004D4316"/>
    <w:rsid w:val="004D49FE"/>
    <w:rsid w:val="004D585D"/>
    <w:rsid w:val="004E5C48"/>
    <w:rsid w:val="004F40F7"/>
    <w:rsid w:val="004F545A"/>
    <w:rsid w:val="004F7DCF"/>
    <w:rsid w:val="005005B1"/>
    <w:rsid w:val="005113BE"/>
    <w:rsid w:val="00512C31"/>
    <w:rsid w:val="00514732"/>
    <w:rsid w:val="00517ADC"/>
    <w:rsid w:val="00524CB6"/>
    <w:rsid w:val="00524DA1"/>
    <w:rsid w:val="005437FE"/>
    <w:rsid w:val="00543C02"/>
    <w:rsid w:val="0054415F"/>
    <w:rsid w:val="00546656"/>
    <w:rsid w:val="00546CFF"/>
    <w:rsid w:val="005475A2"/>
    <w:rsid w:val="00553417"/>
    <w:rsid w:val="00553F7B"/>
    <w:rsid w:val="00556DD0"/>
    <w:rsid w:val="00561D82"/>
    <w:rsid w:val="00562DD3"/>
    <w:rsid w:val="005719F0"/>
    <w:rsid w:val="00574B62"/>
    <w:rsid w:val="00576E3B"/>
    <w:rsid w:val="00584387"/>
    <w:rsid w:val="00587229"/>
    <w:rsid w:val="005878E8"/>
    <w:rsid w:val="00592C0F"/>
    <w:rsid w:val="0059361E"/>
    <w:rsid w:val="00594612"/>
    <w:rsid w:val="005A281A"/>
    <w:rsid w:val="005A340E"/>
    <w:rsid w:val="005A412E"/>
    <w:rsid w:val="005B130F"/>
    <w:rsid w:val="005B4989"/>
    <w:rsid w:val="005C47DB"/>
    <w:rsid w:val="005D1A6B"/>
    <w:rsid w:val="005F0A53"/>
    <w:rsid w:val="005F43B8"/>
    <w:rsid w:val="005F46C1"/>
    <w:rsid w:val="00600AD9"/>
    <w:rsid w:val="0060272C"/>
    <w:rsid w:val="00607A34"/>
    <w:rsid w:val="006203A3"/>
    <w:rsid w:val="006226F7"/>
    <w:rsid w:val="006244C3"/>
    <w:rsid w:val="006250E3"/>
    <w:rsid w:val="0062642C"/>
    <w:rsid w:val="006329AA"/>
    <w:rsid w:val="00633891"/>
    <w:rsid w:val="00637B74"/>
    <w:rsid w:val="00640E26"/>
    <w:rsid w:val="0064377A"/>
    <w:rsid w:val="00644004"/>
    <w:rsid w:val="00644422"/>
    <w:rsid w:val="0065323D"/>
    <w:rsid w:val="006532F6"/>
    <w:rsid w:val="00656B72"/>
    <w:rsid w:val="0066448A"/>
    <w:rsid w:val="00671A15"/>
    <w:rsid w:val="006725A3"/>
    <w:rsid w:val="00672C32"/>
    <w:rsid w:val="00675266"/>
    <w:rsid w:val="00686DEB"/>
    <w:rsid w:val="00691832"/>
    <w:rsid w:val="00695EE0"/>
    <w:rsid w:val="0069657C"/>
    <w:rsid w:val="00697EF0"/>
    <w:rsid w:val="006A03B4"/>
    <w:rsid w:val="006A4E4C"/>
    <w:rsid w:val="006A6B44"/>
    <w:rsid w:val="006B107D"/>
    <w:rsid w:val="006C0794"/>
    <w:rsid w:val="006C541E"/>
    <w:rsid w:val="007238F7"/>
    <w:rsid w:val="00734234"/>
    <w:rsid w:val="0074099E"/>
    <w:rsid w:val="00741814"/>
    <w:rsid w:val="007463A7"/>
    <w:rsid w:val="00752821"/>
    <w:rsid w:val="00761B8F"/>
    <w:rsid w:val="00762160"/>
    <w:rsid w:val="00765BD3"/>
    <w:rsid w:val="007772B2"/>
    <w:rsid w:val="007A0AC7"/>
    <w:rsid w:val="007A10AF"/>
    <w:rsid w:val="007A4379"/>
    <w:rsid w:val="007B0C10"/>
    <w:rsid w:val="007B2469"/>
    <w:rsid w:val="007B49B2"/>
    <w:rsid w:val="007B667F"/>
    <w:rsid w:val="007D3942"/>
    <w:rsid w:val="007D73F6"/>
    <w:rsid w:val="00812376"/>
    <w:rsid w:val="00824857"/>
    <w:rsid w:val="00831306"/>
    <w:rsid w:val="00833111"/>
    <w:rsid w:val="00834FFE"/>
    <w:rsid w:val="008358D7"/>
    <w:rsid w:val="00836F0F"/>
    <w:rsid w:val="008438BD"/>
    <w:rsid w:val="00847F1D"/>
    <w:rsid w:val="00851BCC"/>
    <w:rsid w:val="00862DF9"/>
    <w:rsid w:val="00863B4C"/>
    <w:rsid w:val="0086441D"/>
    <w:rsid w:val="0086789E"/>
    <w:rsid w:val="0088167E"/>
    <w:rsid w:val="00882455"/>
    <w:rsid w:val="0088605F"/>
    <w:rsid w:val="00887E39"/>
    <w:rsid w:val="00890117"/>
    <w:rsid w:val="00891ACD"/>
    <w:rsid w:val="0089306D"/>
    <w:rsid w:val="008A07AE"/>
    <w:rsid w:val="008A6FF5"/>
    <w:rsid w:val="008B3C06"/>
    <w:rsid w:val="008B62D3"/>
    <w:rsid w:val="008C5116"/>
    <w:rsid w:val="008C77A6"/>
    <w:rsid w:val="008D446A"/>
    <w:rsid w:val="008D7DE3"/>
    <w:rsid w:val="008E1E22"/>
    <w:rsid w:val="008E2FFD"/>
    <w:rsid w:val="008E4374"/>
    <w:rsid w:val="008E4EF8"/>
    <w:rsid w:val="008F1431"/>
    <w:rsid w:val="008F49B8"/>
    <w:rsid w:val="00902A59"/>
    <w:rsid w:val="009077B1"/>
    <w:rsid w:val="0091140E"/>
    <w:rsid w:val="00911446"/>
    <w:rsid w:val="00912787"/>
    <w:rsid w:val="00926D23"/>
    <w:rsid w:val="00927529"/>
    <w:rsid w:val="009418E1"/>
    <w:rsid w:val="00950529"/>
    <w:rsid w:val="00953178"/>
    <w:rsid w:val="00953649"/>
    <w:rsid w:val="00970408"/>
    <w:rsid w:val="0097241F"/>
    <w:rsid w:val="00976186"/>
    <w:rsid w:val="009845C0"/>
    <w:rsid w:val="00985E8F"/>
    <w:rsid w:val="00986307"/>
    <w:rsid w:val="00986EB5"/>
    <w:rsid w:val="00987B4C"/>
    <w:rsid w:val="009914CB"/>
    <w:rsid w:val="00992DA3"/>
    <w:rsid w:val="00993E29"/>
    <w:rsid w:val="00993E8D"/>
    <w:rsid w:val="009948B0"/>
    <w:rsid w:val="009A20BD"/>
    <w:rsid w:val="009A7B03"/>
    <w:rsid w:val="009B4636"/>
    <w:rsid w:val="009B71F5"/>
    <w:rsid w:val="009C1C6F"/>
    <w:rsid w:val="009C34C1"/>
    <w:rsid w:val="009C419C"/>
    <w:rsid w:val="009C545A"/>
    <w:rsid w:val="009C7390"/>
    <w:rsid w:val="009D0A01"/>
    <w:rsid w:val="009D29F1"/>
    <w:rsid w:val="009D2B84"/>
    <w:rsid w:val="009E057D"/>
    <w:rsid w:val="009E4CB2"/>
    <w:rsid w:val="009F42AE"/>
    <w:rsid w:val="009F4AB1"/>
    <w:rsid w:val="009F7960"/>
    <w:rsid w:val="00A01702"/>
    <w:rsid w:val="00A0193B"/>
    <w:rsid w:val="00A01CBB"/>
    <w:rsid w:val="00A025AD"/>
    <w:rsid w:val="00A0271F"/>
    <w:rsid w:val="00A02750"/>
    <w:rsid w:val="00A05EEA"/>
    <w:rsid w:val="00A06154"/>
    <w:rsid w:val="00A14B78"/>
    <w:rsid w:val="00A366A5"/>
    <w:rsid w:val="00A40302"/>
    <w:rsid w:val="00A42FAE"/>
    <w:rsid w:val="00A43D86"/>
    <w:rsid w:val="00A51A20"/>
    <w:rsid w:val="00A520FD"/>
    <w:rsid w:val="00A52FB3"/>
    <w:rsid w:val="00A5345C"/>
    <w:rsid w:val="00A5480C"/>
    <w:rsid w:val="00A56092"/>
    <w:rsid w:val="00A57C9E"/>
    <w:rsid w:val="00A60978"/>
    <w:rsid w:val="00A61DB5"/>
    <w:rsid w:val="00A61E40"/>
    <w:rsid w:val="00A6507D"/>
    <w:rsid w:val="00A771A9"/>
    <w:rsid w:val="00A8104E"/>
    <w:rsid w:val="00A834EC"/>
    <w:rsid w:val="00A87A98"/>
    <w:rsid w:val="00A93391"/>
    <w:rsid w:val="00A93985"/>
    <w:rsid w:val="00A95746"/>
    <w:rsid w:val="00A95EDF"/>
    <w:rsid w:val="00AA47D6"/>
    <w:rsid w:val="00AA4915"/>
    <w:rsid w:val="00AA56FE"/>
    <w:rsid w:val="00AA6021"/>
    <w:rsid w:val="00AA6D69"/>
    <w:rsid w:val="00AB25B6"/>
    <w:rsid w:val="00AB436B"/>
    <w:rsid w:val="00AB6BC5"/>
    <w:rsid w:val="00AC18B8"/>
    <w:rsid w:val="00AC4B72"/>
    <w:rsid w:val="00AC7AAF"/>
    <w:rsid w:val="00AD6E0A"/>
    <w:rsid w:val="00AE2003"/>
    <w:rsid w:val="00AF19A1"/>
    <w:rsid w:val="00AF2277"/>
    <w:rsid w:val="00AF22D9"/>
    <w:rsid w:val="00AF24A5"/>
    <w:rsid w:val="00AF3F6F"/>
    <w:rsid w:val="00B06BB9"/>
    <w:rsid w:val="00B06CF2"/>
    <w:rsid w:val="00B13663"/>
    <w:rsid w:val="00B147CF"/>
    <w:rsid w:val="00B167CF"/>
    <w:rsid w:val="00B2538F"/>
    <w:rsid w:val="00B25F5D"/>
    <w:rsid w:val="00B31C7E"/>
    <w:rsid w:val="00B31CE3"/>
    <w:rsid w:val="00B33159"/>
    <w:rsid w:val="00B34F7B"/>
    <w:rsid w:val="00B40944"/>
    <w:rsid w:val="00B4375E"/>
    <w:rsid w:val="00B5181C"/>
    <w:rsid w:val="00B56F4C"/>
    <w:rsid w:val="00B60163"/>
    <w:rsid w:val="00B607A1"/>
    <w:rsid w:val="00B621A4"/>
    <w:rsid w:val="00B6279C"/>
    <w:rsid w:val="00B73E19"/>
    <w:rsid w:val="00B8728F"/>
    <w:rsid w:val="00B92023"/>
    <w:rsid w:val="00B97AF8"/>
    <w:rsid w:val="00BA0F69"/>
    <w:rsid w:val="00BA2234"/>
    <w:rsid w:val="00BA5EB7"/>
    <w:rsid w:val="00BB0097"/>
    <w:rsid w:val="00BB582B"/>
    <w:rsid w:val="00BB585E"/>
    <w:rsid w:val="00BB7BC4"/>
    <w:rsid w:val="00BC25E9"/>
    <w:rsid w:val="00BC32D0"/>
    <w:rsid w:val="00BC60BA"/>
    <w:rsid w:val="00BD1CC5"/>
    <w:rsid w:val="00BE00AE"/>
    <w:rsid w:val="00BE080E"/>
    <w:rsid w:val="00BE1BAC"/>
    <w:rsid w:val="00BF1B2B"/>
    <w:rsid w:val="00BF28DA"/>
    <w:rsid w:val="00C06CDB"/>
    <w:rsid w:val="00C07A26"/>
    <w:rsid w:val="00C17025"/>
    <w:rsid w:val="00C17F99"/>
    <w:rsid w:val="00C20903"/>
    <w:rsid w:val="00C2507A"/>
    <w:rsid w:val="00C25F99"/>
    <w:rsid w:val="00C35C15"/>
    <w:rsid w:val="00C450CC"/>
    <w:rsid w:val="00C4620F"/>
    <w:rsid w:val="00C46ED5"/>
    <w:rsid w:val="00C514D5"/>
    <w:rsid w:val="00C53ACB"/>
    <w:rsid w:val="00C5796E"/>
    <w:rsid w:val="00C60CDE"/>
    <w:rsid w:val="00C61DDA"/>
    <w:rsid w:val="00C6488D"/>
    <w:rsid w:val="00C65547"/>
    <w:rsid w:val="00C65F35"/>
    <w:rsid w:val="00C66180"/>
    <w:rsid w:val="00C67A10"/>
    <w:rsid w:val="00C67F24"/>
    <w:rsid w:val="00C70DED"/>
    <w:rsid w:val="00C70F5C"/>
    <w:rsid w:val="00C734A7"/>
    <w:rsid w:val="00C742F0"/>
    <w:rsid w:val="00C77CEF"/>
    <w:rsid w:val="00C82217"/>
    <w:rsid w:val="00C8750C"/>
    <w:rsid w:val="00C87554"/>
    <w:rsid w:val="00C9023B"/>
    <w:rsid w:val="00C907B7"/>
    <w:rsid w:val="00C90A28"/>
    <w:rsid w:val="00C9645C"/>
    <w:rsid w:val="00C97C59"/>
    <w:rsid w:val="00CA2875"/>
    <w:rsid w:val="00CA376A"/>
    <w:rsid w:val="00CB3ADE"/>
    <w:rsid w:val="00CB6052"/>
    <w:rsid w:val="00CC1625"/>
    <w:rsid w:val="00CC1F32"/>
    <w:rsid w:val="00CC55F2"/>
    <w:rsid w:val="00CC641B"/>
    <w:rsid w:val="00CD3421"/>
    <w:rsid w:val="00CD52D8"/>
    <w:rsid w:val="00CE5C79"/>
    <w:rsid w:val="00CE79AA"/>
    <w:rsid w:val="00D1074A"/>
    <w:rsid w:val="00D157B7"/>
    <w:rsid w:val="00D17BFF"/>
    <w:rsid w:val="00D27693"/>
    <w:rsid w:val="00D40E15"/>
    <w:rsid w:val="00D412DA"/>
    <w:rsid w:val="00D43A30"/>
    <w:rsid w:val="00D44286"/>
    <w:rsid w:val="00D536C5"/>
    <w:rsid w:val="00D53934"/>
    <w:rsid w:val="00D54AB2"/>
    <w:rsid w:val="00D621AF"/>
    <w:rsid w:val="00D6565A"/>
    <w:rsid w:val="00D6616A"/>
    <w:rsid w:val="00D6731A"/>
    <w:rsid w:val="00D73D3B"/>
    <w:rsid w:val="00D763D8"/>
    <w:rsid w:val="00D776CB"/>
    <w:rsid w:val="00D84004"/>
    <w:rsid w:val="00D93F1B"/>
    <w:rsid w:val="00D94DE6"/>
    <w:rsid w:val="00DA0E7A"/>
    <w:rsid w:val="00DA7662"/>
    <w:rsid w:val="00DA7A6F"/>
    <w:rsid w:val="00DB7C8D"/>
    <w:rsid w:val="00DC354C"/>
    <w:rsid w:val="00DC5139"/>
    <w:rsid w:val="00DD0281"/>
    <w:rsid w:val="00DD5F8E"/>
    <w:rsid w:val="00DD7E3B"/>
    <w:rsid w:val="00DE0853"/>
    <w:rsid w:val="00DE460F"/>
    <w:rsid w:val="00DE4840"/>
    <w:rsid w:val="00DF42C6"/>
    <w:rsid w:val="00DF5CDC"/>
    <w:rsid w:val="00DF63B0"/>
    <w:rsid w:val="00E11064"/>
    <w:rsid w:val="00E1316E"/>
    <w:rsid w:val="00E13BA3"/>
    <w:rsid w:val="00E16DA4"/>
    <w:rsid w:val="00E2050F"/>
    <w:rsid w:val="00E21C9A"/>
    <w:rsid w:val="00E40C6A"/>
    <w:rsid w:val="00E46CF6"/>
    <w:rsid w:val="00E4729B"/>
    <w:rsid w:val="00E476BF"/>
    <w:rsid w:val="00E54B09"/>
    <w:rsid w:val="00E61317"/>
    <w:rsid w:val="00E637FE"/>
    <w:rsid w:val="00E63DB4"/>
    <w:rsid w:val="00E6562E"/>
    <w:rsid w:val="00E857F3"/>
    <w:rsid w:val="00E9183E"/>
    <w:rsid w:val="00E942FC"/>
    <w:rsid w:val="00EA16DB"/>
    <w:rsid w:val="00EA6911"/>
    <w:rsid w:val="00EA6BC9"/>
    <w:rsid w:val="00EB01C5"/>
    <w:rsid w:val="00EB04A9"/>
    <w:rsid w:val="00EB44CE"/>
    <w:rsid w:val="00EC3C1D"/>
    <w:rsid w:val="00EC7CF6"/>
    <w:rsid w:val="00ED1469"/>
    <w:rsid w:val="00ED62DB"/>
    <w:rsid w:val="00ED758A"/>
    <w:rsid w:val="00EE5286"/>
    <w:rsid w:val="00EE7337"/>
    <w:rsid w:val="00EF0810"/>
    <w:rsid w:val="00EF514A"/>
    <w:rsid w:val="00EF57E6"/>
    <w:rsid w:val="00F1409F"/>
    <w:rsid w:val="00F217EC"/>
    <w:rsid w:val="00F21DD1"/>
    <w:rsid w:val="00F520CF"/>
    <w:rsid w:val="00F548A8"/>
    <w:rsid w:val="00F57316"/>
    <w:rsid w:val="00F65283"/>
    <w:rsid w:val="00F76CC1"/>
    <w:rsid w:val="00F84B17"/>
    <w:rsid w:val="00F92D3C"/>
    <w:rsid w:val="00F96D17"/>
    <w:rsid w:val="00FA34BC"/>
    <w:rsid w:val="00FB16AF"/>
    <w:rsid w:val="00FC1DC2"/>
    <w:rsid w:val="00FC2C2A"/>
    <w:rsid w:val="00FC5D0E"/>
    <w:rsid w:val="00FD7167"/>
    <w:rsid w:val="00FE1EC4"/>
    <w:rsid w:val="00FE367B"/>
    <w:rsid w:val="00FE5A29"/>
    <w:rsid w:val="00FF187D"/>
    <w:rsid w:val="00FF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0C7C1A"/>
  <w15:docId w15:val="{9F2642CA-3CE6-4188-A67D-F4332048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47D6"/>
    <w:pPr>
      <w:autoSpaceDE w:val="0"/>
      <w:autoSpaceDN w:val="0"/>
    </w:pPr>
    <w:rPr>
      <w:rFonts w:ascii="宋体"/>
      <w:lang w:val="en-GB"/>
    </w:rPr>
  </w:style>
  <w:style w:type="paragraph" w:styleId="1">
    <w:name w:val="heading 1"/>
    <w:basedOn w:val="a"/>
    <w:next w:val="a"/>
    <w:qFormat/>
    <w:rsid w:val="00AA47D6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qFormat/>
    <w:rsid w:val="00AA47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:(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a4">
    <w:name w:val=":)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-">
    <w:name w:val=":-(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-0">
    <w:name w:val=":-)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-1">
    <w:name w:val=":-|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a5">
    <w:name w:val=":|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--">
    <w:name w:val="&lt;--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a6">
    <w:name w:val="&lt;==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a7">
    <w:name w:val="&lt;=&gt;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a8">
    <w:name w:val="==&gt;"/>
    <w:rsid w:val="00AA47D6"/>
    <w:pPr>
      <w:autoSpaceDE w:val="0"/>
      <w:autoSpaceDN w:val="0"/>
    </w:pPr>
    <w:rPr>
      <w:rFonts w:ascii="宋体"/>
      <w:lang w:val="en-GB"/>
    </w:rPr>
  </w:style>
  <w:style w:type="paragraph" w:styleId="a9">
    <w:name w:val="header"/>
    <w:basedOn w:val="a"/>
    <w:link w:val="aa"/>
    <w:rsid w:val="00AA4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b">
    <w:name w:val="footer"/>
    <w:basedOn w:val="a"/>
    <w:rsid w:val="00AA47D6"/>
    <w:pPr>
      <w:tabs>
        <w:tab w:val="center" w:pos="4153"/>
        <w:tab w:val="right" w:pos="8306"/>
      </w:tabs>
      <w:snapToGrid w:val="0"/>
    </w:pPr>
    <w:rPr>
      <w:sz w:val="18"/>
    </w:rPr>
  </w:style>
  <w:style w:type="character" w:styleId="ac">
    <w:name w:val="page number"/>
    <w:basedOn w:val="a0"/>
    <w:rsid w:val="00AA47D6"/>
  </w:style>
  <w:style w:type="paragraph" w:styleId="ad">
    <w:name w:val="Body Text"/>
    <w:aliases w:val="body text"/>
    <w:basedOn w:val="a"/>
    <w:rsid w:val="00AA47D6"/>
    <w:pPr>
      <w:overflowPunct w:val="0"/>
      <w:adjustRightInd w:val="0"/>
      <w:spacing w:before="60" w:after="60"/>
      <w:ind w:left="2517"/>
      <w:textAlignment w:val="baseline"/>
    </w:pPr>
    <w:rPr>
      <w:rFonts w:ascii="Book Antiqua" w:hAnsi="Book Antiqua"/>
      <w:lang w:val="en-US"/>
    </w:rPr>
  </w:style>
  <w:style w:type="paragraph" w:customStyle="1" w:styleId="tty80">
    <w:name w:val="tty80"/>
    <w:basedOn w:val="a"/>
    <w:rsid w:val="00AA47D6"/>
    <w:pPr>
      <w:overflowPunct w:val="0"/>
      <w:adjustRightInd w:val="0"/>
      <w:textAlignment w:val="baseline"/>
    </w:pPr>
    <w:rPr>
      <w:rFonts w:ascii="Courier New" w:hAnsi="Courier New"/>
      <w:lang w:val="en-US"/>
    </w:rPr>
  </w:style>
  <w:style w:type="character" w:customStyle="1" w:styleId="HighlightedVariable">
    <w:name w:val="Highlighted Variable"/>
    <w:rsid w:val="00AA47D6"/>
    <w:rPr>
      <w:rFonts w:ascii="宋体" w:eastAsia="宋体" w:hAnsi="宋体"/>
      <w:color w:val="0000FF"/>
    </w:rPr>
  </w:style>
  <w:style w:type="paragraph" w:customStyle="1" w:styleId="TableText">
    <w:name w:val="Table Text"/>
    <w:basedOn w:val="a"/>
    <w:rsid w:val="00AA47D6"/>
    <w:pPr>
      <w:keepLines/>
      <w:overflowPunct w:val="0"/>
      <w:adjustRightInd w:val="0"/>
      <w:textAlignment w:val="baseline"/>
    </w:pPr>
    <w:rPr>
      <w:rFonts w:ascii="Book Antiqua" w:hAnsi="Book Antiqua"/>
      <w:sz w:val="16"/>
      <w:lang w:val="en-US"/>
    </w:rPr>
  </w:style>
  <w:style w:type="paragraph" w:customStyle="1" w:styleId="TableHeading">
    <w:name w:val="Table Heading"/>
    <w:basedOn w:val="TableText"/>
    <w:rsid w:val="00AA47D6"/>
    <w:pPr>
      <w:spacing w:before="120" w:after="120"/>
    </w:pPr>
    <w:rPr>
      <w:b/>
    </w:rPr>
  </w:style>
  <w:style w:type="paragraph" w:styleId="ae">
    <w:name w:val="Title"/>
    <w:basedOn w:val="a"/>
    <w:qFormat/>
    <w:rsid w:val="00AA47D6"/>
    <w:pPr>
      <w:keepLines/>
      <w:overflowPunct w:val="0"/>
      <w:adjustRightInd w:val="0"/>
      <w:spacing w:after="120"/>
      <w:ind w:left="2520" w:right="720"/>
      <w:textAlignment w:val="baseline"/>
    </w:pPr>
    <w:rPr>
      <w:sz w:val="48"/>
      <w:lang w:val="en-US"/>
    </w:rPr>
  </w:style>
  <w:style w:type="paragraph" w:customStyle="1" w:styleId="hangingindent">
    <w:name w:val="hanging indent"/>
    <w:basedOn w:val="ad"/>
    <w:rsid w:val="00AA47D6"/>
    <w:pPr>
      <w:keepLines/>
      <w:spacing w:before="120" w:after="120"/>
      <w:ind w:left="5400" w:hanging="2880"/>
    </w:pPr>
    <w:rPr>
      <w:rFonts w:ascii="宋体" w:hAnsi="Times New Roman"/>
    </w:rPr>
  </w:style>
  <w:style w:type="paragraph" w:customStyle="1" w:styleId="TitleBar">
    <w:name w:val="Title Bar"/>
    <w:basedOn w:val="a"/>
    <w:rsid w:val="00AA47D6"/>
    <w:pPr>
      <w:keepNext/>
      <w:pageBreakBefore/>
      <w:shd w:val="solid" w:color="auto" w:fill="auto"/>
      <w:overflowPunct w:val="0"/>
      <w:adjustRightInd w:val="0"/>
      <w:spacing w:before="1680"/>
      <w:ind w:left="2520" w:right="720"/>
      <w:textAlignment w:val="baseline"/>
    </w:pPr>
    <w:rPr>
      <w:sz w:val="36"/>
      <w:lang w:val="en-US"/>
    </w:rPr>
  </w:style>
  <w:style w:type="paragraph" w:customStyle="1" w:styleId="Note">
    <w:name w:val="Note"/>
    <w:basedOn w:val="ad"/>
    <w:rsid w:val="00AA47D6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spacing w:before="120" w:after="120"/>
      <w:ind w:left="720" w:right="5040" w:hanging="720"/>
      <w:textAlignment w:val="auto"/>
    </w:pPr>
    <w:rPr>
      <w:vanish/>
    </w:rPr>
  </w:style>
  <w:style w:type="character" w:styleId="af">
    <w:name w:val="FollowedHyperlink"/>
    <w:rsid w:val="00AA47D6"/>
    <w:rPr>
      <w:color w:val="800080"/>
      <w:u w:val="single"/>
    </w:rPr>
  </w:style>
  <w:style w:type="paragraph" w:styleId="2">
    <w:name w:val="Body Text Indent 2"/>
    <w:basedOn w:val="a"/>
    <w:rsid w:val="00AA47D6"/>
    <w:pPr>
      <w:spacing w:after="120" w:line="480" w:lineRule="auto"/>
      <w:ind w:leftChars="200" w:left="420"/>
    </w:pPr>
  </w:style>
  <w:style w:type="character" w:styleId="af0">
    <w:name w:val="Hyperlink"/>
    <w:rsid w:val="00AA47D6"/>
    <w:rPr>
      <w:color w:val="0000FF"/>
      <w:u w:val="single"/>
    </w:rPr>
  </w:style>
  <w:style w:type="character" w:styleId="af1">
    <w:name w:val="Emphasis"/>
    <w:qFormat/>
    <w:rsid w:val="00AA47D6"/>
    <w:rPr>
      <w:rFonts w:ascii="Arial" w:hAnsi="Arial"/>
      <w:b/>
      <w:spacing w:val="-10"/>
      <w:sz w:val="18"/>
    </w:rPr>
  </w:style>
  <w:style w:type="paragraph" w:customStyle="1" w:styleId="HeadingBar">
    <w:name w:val="Heading Bar"/>
    <w:basedOn w:val="a"/>
    <w:next w:val="3"/>
    <w:rsid w:val="00AA47D6"/>
    <w:pPr>
      <w:keepNext/>
      <w:keepLines/>
      <w:shd w:val="solid" w:color="auto" w:fill="auto"/>
      <w:autoSpaceDE/>
      <w:autoSpaceDN/>
      <w:spacing w:before="240"/>
      <w:ind w:right="7920"/>
    </w:pPr>
    <w:rPr>
      <w:rFonts w:ascii="Book Antiqua" w:hAnsi="Book Antiqua"/>
      <w:color w:val="FFFFFF"/>
      <w:sz w:val="8"/>
      <w:lang w:val="en-US"/>
    </w:rPr>
  </w:style>
  <w:style w:type="paragraph" w:customStyle="1" w:styleId="10">
    <w:name w:val="批注框文本1"/>
    <w:basedOn w:val="a"/>
    <w:semiHidden/>
    <w:rsid w:val="00AA47D6"/>
    <w:rPr>
      <w:sz w:val="16"/>
      <w:szCs w:val="16"/>
    </w:rPr>
  </w:style>
  <w:style w:type="paragraph" w:styleId="af2">
    <w:name w:val="Balloon Text"/>
    <w:basedOn w:val="a"/>
    <w:semiHidden/>
    <w:rsid w:val="00145954"/>
    <w:rPr>
      <w:sz w:val="16"/>
      <w:szCs w:val="16"/>
    </w:rPr>
  </w:style>
  <w:style w:type="paragraph" w:styleId="af3">
    <w:name w:val="Document Map"/>
    <w:basedOn w:val="a"/>
    <w:semiHidden/>
    <w:rsid w:val="00AF19A1"/>
    <w:pPr>
      <w:shd w:val="clear" w:color="auto" w:fill="000080"/>
    </w:pPr>
  </w:style>
  <w:style w:type="paragraph" w:styleId="4">
    <w:name w:val="List Bullet 4"/>
    <w:basedOn w:val="ad"/>
    <w:autoRedefine/>
    <w:rsid w:val="00274850"/>
    <w:pPr>
      <w:numPr>
        <w:numId w:val="23"/>
      </w:numPr>
      <w:tabs>
        <w:tab w:val="clear" w:pos="780"/>
        <w:tab w:val="num" w:pos="1209"/>
      </w:tabs>
      <w:overflowPunct/>
      <w:autoSpaceDE/>
      <w:autoSpaceDN/>
      <w:snapToGrid w:val="0"/>
      <w:spacing w:before="0" w:after="120" w:line="360" w:lineRule="auto"/>
      <w:ind w:leftChars="0" w:left="1209" w:firstLineChars="0" w:firstLine="0"/>
      <w:textAlignment w:val="auto"/>
    </w:pPr>
    <w:rPr>
      <w:rFonts w:ascii="Futura Md" w:eastAsia="幼圆" w:hAnsi="Futura Md"/>
      <w:bCs/>
      <w:sz w:val="24"/>
      <w:szCs w:val="24"/>
    </w:rPr>
  </w:style>
  <w:style w:type="paragraph" w:styleId="af4">
    <w:name w:val="List Paragraph"/>
    <w:basedOn w:val="a"/>
    <w:uiPriority w:val="34"/>
    <w:qFormat/>
    <w:rsid w:val="000F2AAD"/>
    <w:pPr>
      <w:ind w:firstLineChars="200" w:firstLine="420"/>
    </w:pPr>
  </w:style>
  <w:style w:type="character" w:customStyle="1" w:styleId="aa">
    <w:name w:val="页眉 字符"/>
    <w:link w:val="a9"/>
    <w:rsid w:val="00BB582B"/>
    <w:rPr>
      <w:rFonts w:ascii="宋体"/>
      <w:sz w:val="18"/>
      <w:lang w:val="en-GB"/>
    </w:rPr>
  </w:style>
  <w:style w:type="paragraph" w:customStyle="1" w:styleId="11">
    <w:name w:val="列出段落1"/>
    <w:basedOn w:val="a"/>
    <w:uiPriority w:val="34"/>
    <w:qFormat/>
    <w:rsid w:val="009863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8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Personal\Pjm_Doc_Temp\Trouble_shooting_temp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33D7B-F1B0-4166-9DF9-6EA4F2057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Trouble_shooting_temp.dot</Template>
  <TotalTime>885</TotalTime>
  <Pages>1</Pages>
  <Words>76</Words>
  <Characters>435</Characters>
  <Application>Microsoft Office Word</Application>
  <DocSecurity>0</DocSecurity>
  <Lines>3</Lines>
  <Paragraphs>1</Paragraphs>
  <ScaleCrop>false</ScaleCrop>
  <Company>AMT Group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访谈提纲</dc:title>
  <dc:subject/>
  <dc:creator>AMT</dc:creator>
  <cp:keywords/>
  <cp:lastModifiedBy>Meng kensen</cp:lastModifiedBy>
  <cp:revision>337</cp:revision>
  <cp:lastPrinted>2017-01-09T02:49:00Z</cp:lastPrinted>
  <dcterms:created xsi:type="dcterms:W3CDTF">2011-09-20T08:21:00Z</dcterms:created>
  <dcterms:modified xsi:type="dcterms:W3CDTF">2018-03-09T09:44:00Z</dcterms:modified>
</cp:coreProperties>
</file>