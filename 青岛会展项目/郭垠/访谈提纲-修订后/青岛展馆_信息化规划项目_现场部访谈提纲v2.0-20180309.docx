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37150BC4" w14:textId="5F8FE8DF" w:rsidR="0078126B" w:rsidRDefault="0078126B" w:rsidP="0078126B">
      <w:pPr>
        <w:pStyle w:val="af4"/>
        <w:ind w:firstLine="482"/>
        <w:rPr>
          <w:rFonts w:asciiTheme="minorEastAsia" w:eastAsiaTheme="minorEastAsia" w:hAnsiTheme="minorEastAsia"/>
          <w:b/>
          <w:sz w:val="24"/>
          <w:szCs w:val="24"/>
        </w:rPr>
      </w:pPr>
    </w:p>
    <w:p w14:paraId="2EE59744" w14:textId="77777777" w:rsidR="0078126B" w:rsidRDefault="0078126B" w:rsidP="0078126B">
      <w:pPr>
        <w:pStyle w:val="af4"/>
        <w:ind w:firstLine="482"/>
        <w:rPr>
          <w:rFonts w:asciiTheme="minorEastAsia" w:eastAsiaTheme="minorEastAsia" w:hAnsiTheme="minorEastAsia"/>
          <w:b/>
          <w:sz w:val="24"/>
          <w:szCs w:val="24"/>
        </w:rPr>
      </w:pPr>
    </w:p>
    <w:p w14:paraId="3D712469" w14:textId="77777777" w:rsidR="0078126B" w:rsidRPr="00B13514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请您简单介绍一下所在的部门的主要职责？</w:t>
      </w:r>
    </w:p>
    <w:p w14:paraId="388EB18D" w14:textId="77777777" w:rsidR="0078126B" w:rsidRDefault="0078126B" w:rsidP="0078126B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53E4D28" w14:textId="7259D858" w:rsidR="0078126B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0F11A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发展战略规划和商业模式。</w:t>
      </w:r>
    </w:p>
    <w:p w14:paraId="5222D6B0" w14:textId="77777777" w:rsidR="0078126B" w:rsidRPr="00C77CEF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D931201" w14:textId="188356B9" w:rsidR="0078126B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0F11A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2E2671B4" w14:textId="77777777" w:rsidR="0078126B" w:rsidRPr="0041498E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3E4C8DB" w14:textId="57DF943B" w:rsidR="0078126B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0F11A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4AFA3174" w14:textId="77777777" w:rsidR="0078126B" w:rsidRPr="00C77CEF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B481C4F" w14:textId="23D76989" w:rsidR="0078126B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0F11A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的上游和下游的企业？</w:t>
      </w:r>
    </w:p>
    <w:p w14:paraId="1872F57E" w14:textId="77777777" w:rsidR="0078126B" w:rsidRPr="00817F33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D40A0BE" w14:textId="77777777" w:rsidR="0078126B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传统会展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036354D2" w14:textId="77777777" w:rsidR="0078126B" w:rsidRPr="006A03B4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bookmarkStart w:id="0" w:name="_GoBack"/>
      <w:bookmarkEnd w:id="0"/>
    </w:p>
    <w:p w14:paraId="37741AC4" w14:textId="3E2FC470" w:rsidR="00B4077C" w:rsidRDefault="00B4077C" w:rsidP="00B4077C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对</w:t>
      </w:r>
      <w:r w:rsidR="000F11A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“</w:t>
      </w:r>
      <w:r>
        <w:rPr>
          <w:rFonts w:asciiTheme="minorEastAsia" w:eastAsiaTheme="minorEastAsia" w:hAnsiTheme="minorEastAsia" w:hint="eastAsia"/>
          <w:sz w:val="24"/>
          <w:szCs w:val="24"/>
        </w:rPr>
        <w:t>智慧会展”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理解和看法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当前有哪些智慧化的应用场景已经在规划、或在使用？您认为所负责的部门未来会如何变得更加智慧化？</w:t>
      </w:r>
    </w:p>
    <w:p w14:paraId="324E073D" w14:textId="77777777" w:rsidR="0078126B" w:rsidRPr="00B4077C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678809B" w14:textId="6AC1A956" w:rsidR="0078126B" w:rsidRPr="00DF3A30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0F11A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7262E2">
        <w:rPr>
          <w:rFonts w:asciiTheme="minorEastAsia" w:eastAsiaTheme="minorEastAsia" w:hAnsiTheme="minorEastAsia" w:hint="eastAsia"/>
          <w:sz w:val="24"/>
          <w:szCs w:val="24"/>
        </w:rPr>
        <w:t>现场管理</w:t>
      </w:r>
      <w:r>
        <w:rPr>
          <w:rFonts w:asciiTheme="minorEastAsia" w:eastAsiaTheme="minorEastAsia" w:hAnsiTheme="minorEastAsia" w:hint="eastAsia"/>
          <w:sz w:val="24"/>
          <w:szCs w:val="24"/>
        </w:rPr>
        <w:t>相关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制度管理和流程管理？</w:t>
      </w:r>
      <w:r>
        <w:rPr>
          <w:rFonts w:asciiTheme="minorEastAsia" w:eastAsiaTheme="minorEastAsia" w:hAnsiTheme="minorEastAsia" w:hint="eastAsia"/>
          <w:sz w:val="24"/>
          <w:szCs w:val="24"/>
        </w:rPr>
        <w:t>在流程方面有哪些优化需求和建议？</w:t>
      </w:r>
    </w:p>
    <w:p w14:paraId="07EAA529" w14:textId="77777777" w:rsidR="0078126B" w:rsidRPr="00DF3A30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FCECA45" w14:textId="2E466C5F" w:rsidR="0078126B" w:rsidRPr="00976DD1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F3A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0F11A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7262E2">
        <w:rPr>
          <w:rFonts w:asciiTheme="minorEastAsia" w:eastAsiaTheme="minorEastAsia" w:hAnsiTheme="minorEastAsia" w:hint="eastAsia"/>
          <w:sz w:val="24"/>
          <w:szCs w:val="24"/>
        </w:rPr>
        <w:t>现场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部门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组织结构</w:t>
      </w:r>
      <w:r w:rsidR="00781205">
        <w:rPr>
          <w:rFonts w:asciiTheme="minorEastAsia" w:eastAsiaTheme="minorEastAsia" w:hAnsiTheme="minorEastAsia" w:hint="eastAsia"/>
          <w:sz w:val="24"/>
          <w:szCs w:val="24"/>
        </w:rPr>
        <w:t>和职能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？近期是否</w:t>
      </w: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有较大的调整？</w:t>
      </w:r>
    </w:p>
    <w:p w14:paraId="4B3291A2" w14:textId="77777777" w:rsidR="0078126B" w:rsidRPr="00976DD1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064369E" w14:textId="09553D72" w:rsidR="0078126B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 “</w:t>
      </w:r>
      <w:r w:rsidRPr="005C0310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5C0310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</w:t>
      </w:r>
      <w:r w:rsidR="007262E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现场搭建施工、电气施工管理</w:t>
      </w:r>
      <w:r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7262E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在工作中有哪些难点？</w:t>
      </w:r>
    </w:p>
    <w:p w14:paraId="08E5A256" w14:textId="77777777" w:rsidR="007262E2" w:rsidRPr="007262E2" w:rsidRDefault="007262E2" w:rsidP="007262E2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CABB158" w14:textId="2AA2D457" w:rsidR="007262E2" w:rsidRPr="005C0310" w:rsidRDefault="007262E2" w:rsidP="007262E2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 “</w:t>
      </w:r>
      <w:r w:rsidRPr="005C0310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5C0310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现场服务管理</w:t>
      </w:r>
      <w:r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00459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各类用户对现场服务的需求主要有哪些？用户体验调查的满意度如何？</w:t>
      </w:r>
    </w:p>
    <w:p w14:paraId="321159EF" w14:textId="0751F860" w:rsidR="007262E2" w:rsidRDefault="007262E2" w:rsidP="007262E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EB22E93" w14:textId="1F20E90F" w:rsidR="007262E2" w:rsidRPr="0000459D" w:rsidRDefault="007262E2" w:rsidP="00B50CF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00459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 “</w:t>
      </w:r>
      <w:r w:rsidRPr="0000459D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00459D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00459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当前的现场仓储和运载管理？</w:t>
      </w:r>
    </w:p>
    <w:p w14:paraId="5F900FA8" w14:textId="77777777" w:rsidR="0078126B" w:rsidRPr="00B13514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4B58C14" w14:textId="5EB24A15" w:rsidR="0078126B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0F11A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的信息化发展思路。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您认为当前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信息化建设面临的机会和困难</w:t>
      </w:r>
      <w:r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Pr="008D0EDB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33CBB242" w14:textId="77777777" w:rsidR="0078126B" w:rsidRPr="00B13514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8826366" w14:textId="77777777" w:rsidR="0078126B" w:rsidRPr="00817F33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请您简单介绍一下您所在部门的</w:t>
      </w:r>
      <w:r w:rsidRPr="00817F33">
        <w:rPr>
          <w:rFonts w:asciiTheme="minorEastAsia" w:eastAsiaTheme="minorEastAsia" w:hAnsiTheme="minorEastAsia" w:hint="eastAsia"/>
          <w:sz w:val="24"/>
          <w:szCs w:val="24"/>
        </w:rPr>
        <w:t>信息化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建设现状和核心需求？</w:t>
      </w:r>
      <w:r w:rsidRPr="00817F33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2D2BF63B" w14:textId="77777777" w:rsidR="0078126B" w:rsidRDefault="0078126B" w:rsidP="0078126B">
      <w:pPr>
        <w:pStyle w:val="af4"/>
        <w:ind w:left="56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A91F56D" w14:textId="77777777" w:rsidR="0078126B" w:rsidRDefault="0078126B" w:rsidP="0078126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通过此次咨询您有什么要求和建议？</w:t>
      </w:r>
      <w:r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 </w:t>
      </w:r>
    </w:p>
    <w:p w14:paraId="1C810EB9" w14:textId="77777777" w:rsidR="0078126B" w:rsidRPr="005968A6" w:rsidRDefault="0078126B" w:rsidP="0078126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47BD67C" w14:textId="77777777" w:rsidR="00230D3C" w:rsidRPr="0078126B" w:rsidRDefault="00230D3C" w:rsidP="0005203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BB189A7" w14:textId="77777777" w:rsidR="00637B74" w:rsidRPr="00637B74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8B1CE" w14:textId="77777777" w:rsidR="00853B87" w:rsidRDefault="00853B87">
      <w:r>
        <w:separator/>
      </w:r>
    </w:p>
  </w:endnote>
  <w:endnote w:type="continuationSeparator" w:id="0">
    <w:p w14:paraId="46FF77C8" w14:textId="77777777" w:rsidR="00853B87" w:rsidRDefault="0085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77B87247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11A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F11A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B80D9" w14:textId="77777777" w:rsidR="00853B87" w:rsidRDefault="00853B87">
      <w:r>
        <w:separator/>
      </w:r>
    </w:p>
  </w:footnote>
  <w:footnote w:type="continuationSeparator" w:id="0">
    <w:p w14:paraId="240EAD25" w14:textId="77777777" w:rsidR="00853B87" w:rsidRDefault="0085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459D"/>
    <w:rsid w:val="00006A58"/>
    <w:rsid w:val="00014455"/>
    <w:rsid w:val="00014691"/>
    <w:rsid w:val="00021EDD"/>
    <w:rsid w:val="00023B62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6324"/>
    <w:rsid w:val="000A7472"/>
    <w:rsid w:val="000B00B7"/>
    <w:rsid w:val="000B43F4"/>
    <w:rsid w:val="000C5657"/>
    <w:rsid w:val="000D1079"/>
    <w:rsid w:val="000D2B84"/>
    <w:rsid w:val="000D3A94"/>
    <w:rsid w:val="000F11AB"/>
    <w:rsid w:val="000F2AAD"/>
    <w:rsid w:val="000F7564"/>
    <w:rsid w:val="00100DDA"/>
    <w:rsid w:val="0010552C"/>
    <w:rsid w:val="00107E3F"/>
    <w:rsid w:val="00115CF6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65280"/>
    <w:rsid w:val="001704B4"/>
    <w:rsid w:val="00171D12"/>
    <w:rsid w:val="00173337"/>
    <w:rsid w:val="0017784D"/>
    <w:rsid w:val="00192B3E"/>
    <w:rsid w:val="0019412E"/>
    <w:rsid w:val="001A25B6"/>
    <w:rsid w:val="001A6D7F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1003"/>
    <w:rsid w:val="00341706"/>
    <w:rsid w:val="00364855"/>
    <w:rsid w:val="0036590C"/>
    <w:rsid w:val="00366998"/>
    <w:rsid w:val="003756DD"/>
    <w:rsid w:val="00377E46"/>
    <w:rsid w:val="0038035D"/>
    <w:rsid w:val="00387454"/>
    <w:rsid w:val="00393A1B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6A23"/>
    <w:rsid w:val="00413065"/>
    <w:rsid w:val="00414787"/>
    <w:rsid w:val="00427AC1"/>
    <w:rsid w:val="0043259A"/>
    <w:rsid w:val="004328BC"/>
    <w:rsid w:val="00435F18"/>
    <w:rsid w:val="00436714"/>
    <w:rsid w:val="00446524"/>
    <w:rsid w:val="00453330"/>
    <w:rsid w:val="00461245"/>
    <w:rsid w:val="00461A2C"/>
    <w:rsid w:val="0046623B"/>
    <w:rsid w:val="0047616B"/>
    <w:rsid w:val="004809DD"/>
    <w:rsid w:val="0049256F"/>
    <w:rsid w:val="00492D2C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585D"/>
    <w:rsid w:val="004E5C48"/>
    <w:rsid w:val="004F40F7"/>
    <w:rsid w:val="004F545A"/>
    <w:rsid w:val="004F7DCF"/>
    <w:rsid w:val="005005B1"/>
    <w:rsid w:val="005113BE"/>
    <w:rsid w:val="00512C31"/>
    <w:rsid w:val="00514732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4B62"/>
    <w:rsid w:val="00576E3B"/>
    <w:rsid w:val="00584387"/>
    <w:rsid w:val="00587229"/>
    <w:rsid w:val="005878E8"/>
    <w:rsid w:val="00592C0F"/>
    <w:rsid w:val="0059361E"/>
    <w:rsid w:val="00594612"/>
    <w:rsid w:val="005A281A"/>
    <w:rsid w:val="005A340E"/>
    <w:rsid w:val="005A412E"/>
    <w:rsid w:val="005B130F"/>
    <w:rsid w:val="005B4989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377A"/>
    <w:rsid w:val="00644004"/>
    <w:rsid w:val="00644422"/>
    <w:rsid w:val="0065323D"/>
    <w:rsid w:val="006532F6"/>
    <w:rsid w:val="00656B72"/>
    <w:rsid w:val="0066448A"/>
    <w:rsid w:val="00671A15"/>
    <w:rsid w:val="006725A3"/>
    <w:rsid w:val="00672C32"/>
    <w:rsid w:val="00675266"/>
    <w:rsid w:val="00686DEB"/>
    <w:rsid w:val="00691832"/>
    <w:rsid w:val="00695EE0"/>
    <w:rsid w:val="0069657C"/>
    <w:rsid w:val="00697EF0"/>
    <w:rsid w:val="006A4E4C"/>
    <w:rsid w:val="006A6B44"/>
    <w:rsid w:val="006B107D"/>
    <w:rsid w:val="006C0794"/>
    <w:rsid w:val="006C541E"/>
    <w:rsid w:val="007238F7"/>
    <w:rsid w:val="007262E2"/>
    <w:rsid w:val="00734234"/>
    <w:rsid w:val="0074099E"/>
    <w:rsid w:val="00741814"/>
    <w:rsid w:val="007463A7"/>
    <w:rsid w:val="00752821"/>
    <w:rsid w:val="00761B8F"/>
    <w:rsid w:val="00762160"/>
    <w:rsid w:val="00765BD3"/>
    <w:rsid w:val="007772B2"/>
    <w:rsid w:val="00781205"/>
    <w:rsid w:val="0078126B"/>
    <w:rsid w:val="007A0AC7"/>
    <w:rsid w:val="007A10AF"/>
    <w:rsid w:val="007A4379"/>
    <w:rsid w:val="007B0C10"/>
    <w:rsid w:val="007B2469"/>
    <w:rsid w:val="007B49B2"/>
    <w:rsid w:val="007B667F"/>
    <w:rsid w:val="007D3942"/>
    <w:rsid w:val="007D73F6"/>
    <w:rsid w:val="00812376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53B87"/>
    <w:rsid w:val="00862DF9"/>
    <w:rsid w:val="00863B4C"/>
    <w:rsid w:val="0086441D"/>
    <w:rsid w:val="0086789E"/>
    <w:rsid w:val="0088167E"/>
    <w:rsid w:val="00882455"/>
    <w:rsid w:val="0088605F"/>
    <w:rsid w:val="00887E39"/>
    <w:rsid w:val="00890117"/>
    <w:rsid w:val="00891ACD"/>
    <w:rsid w:val="0089306D"/>
    <w:rsid w:val="008A07AE"/>
    <w:rsid w:val="008A6FF5"/>
    <w:rsid w:val="008B3C06"/>
    <w:rsid w:val="008B62D3"/>
    <w:rsid w:val="008C5116"/>
    <w:rsid w:val="008C77A6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140E"/>
    <w:rsid w:val="00911446"/>
    <w:rsid w:val="00912787"/>
    <w:rsid w:val="00926D23"/>
    <w:rsid w:val="00927529"/>
    <w:rsid w:val="009418E1"/>
    <w:rsid w:val="00950529"/>
    <w:rsid w:val="00953178"/>
    <w:rsid w:val="00953649"/>
    <w:rsid w:val="00970408"/>
    <w:rsid w:val="0097241F"/>
    <w:rsid w:val="00976186"/>
    <w:rsid w:val="009845C0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D0A01"/>
    <w:rsid w:val="009D289F"/>
    <w:rsid w:val="009D29F1"/>
    <w:rsid w:val="009D2B84"/>
    <w:rsid w:val="009E057D"/>
    <w:rsid w:val="009E4CB2"/>
    <w:rsid w:val="009F42AE"/>
    <w:rsid w:val="009F4AB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60978"/>
    <w:rsid w:val="00A61DB5"/>
    <w:rsid w:val="00A61E40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97F97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663"/>
    <w:rsid w:val="00B147CF"/>
    <w:rsid w:val="00B167CF"/>
    <w:rsid w:val="00B2538F"/>
    <w:rsid w:val="00B25F5D"/>
    <w:rsid w:val="00B31C7E"/>
    <w:rsid w:val="00B31CE3"/>
    <w:rsid w:val="00B33159"/>
    <w:rsid w:val="00B34F7B"/>
    <w:rsid w:val="00B4077C"/>
    <w:rsid w:val="00B40944"/>
    <w:rsid w:val="00B4375E"/>
    <w:rsid w:val="00B5181C"/>
    <w:rsid w:val="00B56F4C"/>
    <w:rsid w:val="00B60163"/>
    <w:rsid w:val="00B607A1"/>
    <w:rsid w:val="00B621A4"/>
    <w:rsid w:val="00B6279C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796E"/>
    <w:rsid w:val="00C60CDE"/>
    <w:rsid w:val="00C61DDA"/>
    <w:rsid w:val="00C6488D"/>
    <w:rsid w:val="00C65547"/>
    <w:rsid w:val="00C65F35"/>
    <w:rsid w:val="00C66180"/>
    <w:rsid w:val="00C67A10"/>
    <w:rsid w:val="00C67F24"/>
    <w:rsid w:val="00C70F5C"/>
    <w:rsid w:val="00C734A7"/>
    <w:rsid w:val="00C742F0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F32"/>
    <w:rsid w:val="00CC55F2"/>
    <w:rsid w:val="00CC641B"/>
    <w:rsid w:val="00CD3421"/>
    <w:rsid w:val="00CD52D8"/>
    <w:rsid w:val="00CE5C79"/>
    <w:rsid w:val="00CE79AA"/>
    <w:rsid w:val="00D1074A"/>
    <w:rsid w:val="00D157B7"/>
    <w:rsid w:val="00D17BFF"/>
    <w:rsid w:val="00D27693"/>
    <w:rsid w:val="00D40E15"/>
    <w:rsid w:val="00D412DA"/>
    <w:rsid w:val="00D43A30"/>
    <w:rsid w:val="00D44286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460F"/>
    <w:rsid w:val="00DE484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4B09"/>
    <w:rsid w:val="00E61317"/>
    <w:rsid w:val="00E637FE"/>
    <w:rsid w:val="00E63DB4"/>
    <w:rsid w:val="00E6562E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3C1D"/>
    <w:rsid w:val="00EC7CF6"/>
    <w:rsid w:val="00ED1469"/>
    <w:rsid w:val="00ED62DB"/>
    <w:rsid w:val="00ED758A"/>
    <w:rsid w:val="00EE5286"/>
    <w:rsid w:val="00EE7337"/>
    <w:rsid w:val="00EF0810"/>
    <w:rsid w:val="00EF514A"/>
    <w:rsid w:val="00EF57E6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EB40-7DCC-4AA7-9431-FA596C61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881</TotalTime>
  <Pages>2</Pages>
  <Words>96</Words>
  <Characters>548</Characters>
  <Application>Microsoft Office Word</Application>
  <DocSecurity>0</DocSecurity>
  <Lines>4</Lines>
  <Paragraphs>1</Paragraphs>
  <ScaleCrop>false</ScaleCrop>
  <Company>AMT Group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337</cp:revision>
  <cp:lastPrinted>2017-01-09T02:49:00Z</cp:lastPrinted>
  <dcterms:created xsi:type="dcterms:W3CDTF">2011-09-20T08:21:00Z</dcterms:created>
  <dcterms:modified xsi:type="dcterms:W3CDTF">2018-03-09T09:45:00Z</dcterms:modified>
</cp:coreProperties>
</file>