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15" w:type="dxa"/>
        <w:tblBorders>
          <w:top w:val="single" w:sz="4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63"/>
      </w:tblGrid>
      <w:tr w:rsidR="00D54AB2" w:rsidRPr="00D54AB2" w14:paraId="6216F936" w14:textId="77777777" w:rsidTr="008B62D3">
        <w:trPr>
          <w:trHeight w:val="151"/>
        </w:trPr>
        <w:tc>
          <w:tcPr>
            <w:tcW w:w="9963" w:type="dxa"/>
            <w:tcBorders>
              <w:top w:val="single" w:sz="48" w:space="0" w:color="auto"/>
              <w:left w:val="nil"/>
              <w:bottom w:val="nil"/>
              <w:right w:val="nil"/>
            </w:tcBorders>
          </w:tcPr>
          <w:p w14:paraId="3A86D7F1" w14:textId="1544D69E" w:rsidR="00C53ACB" w:rsidRPr="00D54AB2" w:rsidRDefault="00C53ACB" w:rsidP="00B06BB9">
            <w:pPr>
              <w:keepNext/>
              <w:keepLines/>
              <w:pageBreakBefore/>
              <w:overflowPunct w:val="0"/>
              <w:adjustRightInd w:val="0"/>
              <w:jc w:val="center"/>
              <w:rPr>
                <w:rFonts w:asciiTheme="minorEastAsia" w:eastAsiaTheme="minorEastAsia" w:hAnsiTheme="minorEastAsia"/>
                <w:b/>
              </w:rPr>
            </w:pPr>
            <w:r w:rsidRPr="00D54AB2">
              <w:rPr>
                <w:rFonts w:asciiTheme="minorEastAsia" w:eastAsiaTheme="minorEastAsia" w:hAnsiTheme="minorEastAsia" w:hint="eastAsia"/>
                <w:b/>
                <w:sz w:val="36"/>
              </w:rPr>
              <w:br w:type="page"/>
              <w:t>访谈提纲</w:t>
            </w:r>
          </w:p>
        </w:tc>
      </w:tr>
    </w:tbl>
    <w:p w14:paraId="52B6D620" w14:textId="6D398304" w:rsidR="00C53ACB" w:rsidRPr="00D54AB2" w:rsidRDefault="00C53ACB" w:rsidP="00C53ACB">
      <w:pPr>
        <w:spacing w:line="360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>访谈对象</w:t>
      </w:r>
      <w:r w:rsidRPr="00D54AB2">
        <w:rPr>
          <w:rFonts w:asciiTheme="minorEastAsia" w:eastAsiaTheme="minorEastAsia" w:hAnsiTheme="minorEastAsia"/>
          <w:b/>
          <w:sz w:val="21"/>
          <w:szCs w:val="21"/>
        </w:rPr>
        <w:t>:</w:t>
      </w: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 xml:space="preserve">  &lt; 部门负责人 &gt;</w:t>
      </w:r>
      <w:r w:rsidRPr="00D54AB2">
        <w:rPr>
          <w:rFonts w:asciiTheme="minorEastAsia" w:eastAsiaTheme="minorEastAsia" w:hAnsiTheme="minorEastAsia"/>
          <w:b/>
          <w:sz w:val="21"/>
          <w:szCs w:val="21"/>
        </w:rPr>
        <w:t xml:space="preserve"> </w:t>
      </w:r>
    </w:p>
    <w:p w14:paraId="4B41736C" w14:textId="35F2A070" w:rsidR="00C53ACB" w:rsidRDefault="00C53ACB" w:rsidP="00C53ACB">
      <w:pPr>
        <w:spacing w:line="360" w:lineRule="auto"/>
        <w:rPr>
          <w:rFonts w:asciiTheme="minorEastAsia" w:eastAsiaTheme="minorEastAsia" w:hAnsiTheme="minorEastAsia"/>
          <w:b/>
          <w:sz w:val="21"/>
          <w:szCs w:val="21"/>
        </w:rPr>
      </w:pP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>访谈人员</w:t>
      </w:r>
      <w:r w:rsidRPr="00D54AB2">
        <w:rPr>
          <w:rFonts w:asciiTheme="minorEastAsia" w:eastAsiaTheme="minorEastAsia" w:hAnsiTheme="minorEastAsia"/>
          <w:b/>
          <w:sz w:val="21"/>
          <w:szCs w:val="21"/>
        </w:rPr>
        <w:t>:</w:t>
      </w: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 xml:space="preserve">  &lt; AMT顾问组</w:t>
      </w:r>
      <w:r w:rsidR="00BB0097">
        <w:rPr>
          <w:rFonts w:asciiTheme="minorEastAsia" w:eastAsiaTheme="minorEastAsia" w:hAnsiTheme="minorEastAsia" w:hint="eastAsia"/>
          <w:b/>
          <w:sz w:val="21"/>
          <w:szCs w:val="21"/>
        </w:rPr>
        <w:t xml:space="preserve"> </w:t>
      </w:r>
      <w:r w:rsidRPr="00D54AB2">
        <w:rPr>
          <w:rFonts w:asciiTheme="minorEastAsia" w:eastAsiaTheme="minorEastAsia" w:hAnsiTheme="minorEastAsia" w:hint="eastAsia"/>
          <w:b/>
          <w:sz w:val="21"/>
          <w:szCs w:val="21"/>
        </w:rPr>
        <w:t xml:space="preserve">&gt; </w:t>
      </w:r>
    </w:p>
    <w:p w14:paraId="1C56F79E" w14:textId="77777777" w:rsidR="0095712A" w:rsidRDefault="0095712A" w:rsidP="0095712A">
      <w:pPr>
        <w:pStyle w:val="af4"/>
        <w:ind w:firstLine="482"/>
        <w:rPr>
          <w:rFonts w:asciiTheme="minorEastAsia" w:eastAsiaTheme="minorEastAsia" w:hAnsiTheme="minorEastAsia"/>
          <w:b/>
          <w:sz w:val="24"/>
          <w:szCs w:val="24"/>
        </w:rPr>
      </w:pPr>
    </w:p>
    <w:p w14:paraId="4F661940" w14:textId="77777777" w:rsidR="0095712A" w:rsidRPr="00B13514" w:rsidRDefault="0095712A" w:rsidP="0095712A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1351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请您简单介绍一下所在的部门的主要职责？</w:t>
      </w:r>
    </w:p>
    <w:p w14:paraId="1AE39693" w14:textId="77777777" w:rsidR="0095712A" w:rsidRDefault="0095712A" w:rsidP="0095712A">
      <w:pPr>
        <w:pStyle w:val="af4"/>
        <w:ind w:left="987" w:firstLineChars="0" w:firstLine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28145594" w14:textId="2A1BD857" w:rsidR="0095712A" w:rsidRDefault="0095712A" w:rsidP="0095712A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请您简单介绍一下当前</w:t>
      </w:r>
      <w:r w:rsidR="00E518E5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发展战略规划和商业模式。</w:t>
      </w:r>
    </w:p>
    <w:p w14:paraId="2F23CFE1" w14:textId="77777777" w:rsidR="0095712A" w:rsidRPr="00C77CEF" w:rsidRDefault="0095712A" w:rsidP="0095712A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0BEABEA9" w14:textId="10D11E7F" w:rsidR="0095712A" w:rsidRDefault="0095712A" w:rsidP="0095712A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E518E5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业务发展的关键成功要素是什么？面临的困难是什么？</w:t>
      </w:r>
    </w:p>
    <w:p w14:paraId="47A11DA7" w14:textId="77777777" w:rsidR="0095712A" w:rsidRPr="0041498E" w:rsidRDefault="0095712A" w:rsidP="0095712A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0AFB7BB8" w14:textId="2498B7A6" w:rsidR="0095712A" w:rsidRDefault="0095712A" w:rsidP="0095712A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54AB2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E518E5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C77CEF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竞争对手有哪些？和竞争对手比较优劣势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有哪些</w:t>
      </w:r>
      <w:r w:rsidRPr="00C77CEF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</w:p>
    <w:p w14:paraId="6CC5F278" w14:textId="77777777" w:rsidR="0095712A" w:rsidRPr="00C77CEF" w:rsidRDefault="0095712A" w:rsidP="0095712A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00F3E161" w14:textId="131858A1" w:rsidR="0095712A" w:rsidRDefault="0095712A" w:rsidP="0095712A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E518E5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的上游和下游的企业？</w:t>
      </w:r>
      <w:bookmarkStart w:id="0" w:name="_GoBack"/>
      <w:bookmarkEnd w:id="0"/>
    </w:p>
    <w:p w14:paraId="2719FC6A" w14:textId="77777777" w:rsidR="0095712A" w:rsidRPr="00817F33" w:rsidRDefault="0095712A" w:rsidP="0095712A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2AF52E80" w14:textId="77777777" w:rsidR="0095712A" w:rsidRDefault="0095712A" w:rsidP="0095712A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从目前行业发展情况来看，您认为互联网+对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传统会展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经营模式形成冲击主要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有哪些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</w:p>
    <w:p w14:paraId="1B05A820" w14:textId="77777777" w:rsidR="0095712A" w:rsidRPr="006A03B4" w:rsidRDefault="0095712A" w:rsidP="0095712A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430F979F" w14:textId="27872AF9" w:rsidR="0095712A" w:rsidRDefault="0095712A" w:rsidP="0095712A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对</w:t>
      </w:r>
      <w:r w:rsidR="00E518E5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 xml:space="preserve"> “</w:t>
      </w:r>
      <w:r w:rsidR="00E518E5">
        <w:rPr>
          <w:rFonts w:asciiTheme="minorEastAsia" w:eastAsiaTheme="minorEastAsia" w:hAnsiTheme="minorEastAsia" w:hint="eastAsia"/>
          <w:sz w:val="24"/>
          <w:szCs w:val="24"/>
        </w:rPr>
        <w:t>智慧会展</w:t>
      </w:r>
      <w:r w:rsidR="00E518E5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”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理解和看法</w:t>
      </w:r>
      <w:r w:rsidRPr="00BC32D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  <w:r w:rsidR="00341EBD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当前有哪些智慧化的应用场景已经在规划、或在使用？您认为所负责的部门未来会如何变得更加智慧化？</w:t>
      </w:r>
    </w:p>
    <w:p w14:paraId="4838959A" w14:textId="77777777" w:rsidR="0095712A" w:rsidRPr="006C2ED0" w:rsidRDefault="0095712A" w:rsidP="0095712A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3DD00738" w14:textId="7AD0C8EC" w:rsidR="0095712A" w:rsidRPr="00DF3A30" w:rsidRDefault="0095712A" w:rsidP="0095712A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B1351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9D7444">
        <w:rPr>
          <w:rFonts w:asciiTheme="minorEastAsia" w:eastAsiaTheme="minorEastAsia" w:hAnsiTheme="minorEastAsia" w:hint="eastAsia"/>
          <w:sz w:val="24"/>
          <w:szCs w:val="24"/>
        </w:rPr>
        <w:t>展览公司的</w:t>
      </w:r>
      <w:r>
        <w:rPr>
          <w:rFonts w:asciiTheme="minorEastAsia" w:eastAsiaTheme="minorEastAsia" w:hAnsiTheme="minorEastAsia" w:hint="eastAsia"/>
          <w:sz w:val="24"/>
          <w:szCs w:val="24"/>
        </w:rPr>
        <w:t>相关</w:t>
      </w:r>
      <w:r w:rsidRPr="00B13514">
        <w:rPr>
          <w:rFonts w:asciiTheme="minorEastAsia" w:eastAsiaTheme="minorEastAsia" w:hAnsiTheme="minorEastAsia" w:hint="eastAsia"/>
          <w:sz w:val="24"/>
          <w:szCs w:val="24"/>
        </w:rPr>
        <w:t>制度管理和流程管理？</w:t>
      </w:r>
      <w:r>
        <w:rPr>
          <w:rFonts w:asciiTheme="minorEastAsia" w:eastAsiaTheme="minorEastAsia" w:hAnsiTheme="minorEastAsia" w:hint="eastAsia"/>
          <w:sz w:val="24"/>
          <w:szCs w:val="24"/>
        </w:rPr>
        <w:t>在流程方面有哪些优化需求和建议？</w:t>
      </w:r>
    </w:p>
    <w:p w14:paraId="70B1B3C0" w14:textId="77777777" w:rsidR="0095712A" w:rsidRPr="00DF3A30" w:rsidRDefault="0095712A" w:rsidP="0095712A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6C49C6BB" w14:textId="5FDCDC84" w:rsidR="0095712A" w:rsidRPr="00976DD1" w:rsidRDefault="0095712A" w:rsidP="0095712A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DF3A3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9D7444">
        <w:rPr>
          <w:rFonts w:asciiTheme="minorEastAsia" w:eastAsiaTheme="minorEastAsia" w:hAnsiTheme="minorEastAsia" w:hint="eastAsia"/>
          <w:sz w:val="24"/>
          <w:szCs w:val="24"/>
        </w:rPr>
        <w:t>展览公司</w:t>
      </w:r>
      <w:r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DF3A30">
        <w:rPr>
          <w:rFonts w:asciiTheme="minorEastAsia" w:eastAsiaTheme="minorEastAsia" w:hAnsiTheme="minorEastAsia" w:hint="eastAsia"/>
          <w:sz w:val="24"/>
          <w:szCs w:val="24"/>
        </w:rPr>
        <w:t>组织结构</w:t>
      </w:r>
      <w:r w:rsidR="00E518E5">
        <w:rPr>
          <w:rFonts w:asciiTheme="minorEastAsia" w:eastAsiaTheme="minorEastAsia" w:hAnsiTheme="minorEastAsia" w:hint="eastAsia"/>
          <w:sz w:val="24"/>
          <w:szCs w:val="24"/>
        </w:rPr>
        <w:t>和职能</w:t>
      </w:r>
      <w:r w:rsidRPr="00DF3A30">
        <w:rPr>
          <w:rFonts w:asciiTheme="minorEastAsia" w:eastAsiaTheme="minorEastAsia" w:hAnsiTheme="minorEastAsia" w:hint="eastAsia"/>
          <w:sz w:val="24"/>
          <w:szCs w:val="24"/>
        </w:rPr>
        <w:t>？近期是否</w:t>
      </w:r>
      <w:r>
        <w:rPr>
          <w:rFonts w:asciiTheme="minorEastAsia" w:eastAsiaTheme="minorEastAsia" w:hAnsiTheme="minorEastAsia" w:hint="eastAsia"/>
          <w:sz w:val="24"/>
          <w:szCs w:val="24"/>
        </w:rPr>
        <w:t>会</w:t>
      </w:r>
      <w:r w:rsidRPr="00DF3A30">
        <w:rPr>
          <w:rFonts w:asciiTheme="minorEastAsia" w:eastAsiaTheme="minorEastAsia" w:hAnsiTheme="minorEastAsia" w:hint="eastAsia"/>
          <w:sz w:val="24"/>
          <w:szCs w:val="24"/>
        </w:rPr>
        <w:t>有较大的调整？</w:t>
      </w:r>
    </w:p>
    <w:p w14:paraId="6559E90B" w14:textId="77777777" w:rsidR="0095712A" w:rsidRPr="00976DD1" w:rsidRDefault="0095712A" w:rsidP="0095712A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454E479A" w14:textId="58C765AC" w:rsidR="0095712A" w:rsidRDefault="0095712A" w:rsidP="009D7444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9E704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9D7444" w:rsidRPr="009D744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展览公司</w:t>
      </w:r>
      <w:r w:rsidRPr="009E704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当前的</w:t>
      </w:r>
      <w:r w:rsidR="009D7444" w:rsidRPr="009D744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展会项目管理</w:t>
      </w:r>
      <w:r w:rsidR="009D744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的主要工作内容</w:t>
      </w:r>
      <w:r w:rsidRPr="009E704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  <w:r w:rsidR="00CE72CD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主要进行过哪些展会项目的可行性分析？</w:t>
      </w:r>
    </w:p>
    <w:p w14:paraId="671DBB68" w14:textId="2F217556" w:rsidR="0095712A" w:rsidRDefault="0095712A" w:rsidP="0095712A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26CF5A95" w14:textId="2E6D30CE" w:rsidR="009D7444" w:rsidRDefault="009D7444" w:rsidP="009D7444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9E704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Pr="009D744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展览公司</w:t>
      </w:r>
      <w:r w:rsidRPr="009E704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当前的</w:t>
      </w:r>
      <w:r w:rsidRPr="009D744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展会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招商工作是如何进行的</w:t>
      </w:r>
      <w:r w:rsidRPr="009E704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  <w:r w:rsidR="00CE72CD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面临哪些难点？</w:t>
      </w:r>
    </w:p>
    <w:p w14:paraId="319F42F4" w14:textId="77777777" w:rsidR="009D7444" w:rsidRPr="009D7444" w:rsidRDefault="009D7444" w:rsidP="0095712A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619C4DFE" w14:textId="53B32424" w:rsidR="009D7444" w:rsidRDefault="009D7444" w:rsidP="009D7444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9E704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Pr="009D744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展览公司</w:t>
      </w:r>
      <w:r w:rsidRPr="009E704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当前的</w:t>
      </w:r>
      <w:r w:rsidRPr="009D744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展会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策划工作是如何进行的</w:t>
      </w:r>
      <w:r w:rsidRPr="009E704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  <w:r w:rsidR="00CE72CD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面临哪些难点？</w:t>
      </w:r>
    </w:p>
    <w:p w14:paraId="1C2E81DE" w14:textId="77777777" w:rsidR="0095712A" w:rsidRPr="009D7444" w:rsidRDefault="0095712A" w:rsidP="0095712A">
      <w:pPr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05F77875" w14:textId="0AFA0B52" w:rsidR="009D7444" w:rsidRDefault="009D7444" w:rsidP="009D7444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9E704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Pr="009D744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展览公司</w:t>
      </w:r>
      <w:r w:rsidRPr="009E704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当前的</w:t>
      </w:r>
      <w:r w:rsidRPr="009D7444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展会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宣传工作是如何进行的</w:t>
      </w:r>
      <w:r w:rsidRPr="009E704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  <w:r w:rsidR="00CE72CD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面临哪些难点？</w:t>
      </w:r>
    </w:p>
    <w:p w14:paraId="5250409E" w14:textId="77777777" w:rsidR="00CE72CD" w:rsidRPr="00CE72CD" w:rsidRDefault="00CE72CD" w:rsidP="00CE72CD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3590FCA4" w14:textId="570E37D9" w:rsidR="00CE72CD" w:rsidRPr="00CE72CD" w:rsidRDefault="00CE72CD" w:rsidP="009F163E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CE72CD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请您简单介绍一下展览公司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需要构建的核心竞争力是什么</w:t>
      </w:r>
      <w:r w:rsidRPr="00CE72CD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</w:p>
    <w:p w14:paraId="028E7BB7" w14:textId="77777777" w:rsidR="0095712A" w:rsidRPr="009D7444" w:rsidRDefault="0095712A" w:rsidP="0095712A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2F2CC8D0" w14:textId="0E07F3C2" w:rsidR="0095712A" w:rsidRDefault="0095712A" w:rsidP="0095712A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8D0ED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请您简单介绍一下当前</w:t>
      </w:r>
      <w:r w:rsidR="00E518E5">
        <w:rPr>
          <w:rFonts w:asciiTheme="minorEastAsia" w:eastAsiaTheme="minorEastAsia" w:hAnsiTheme="minorEastAsia" w:hint="eastAsia"/>
          <w:sz w:val="24"/>
          <w:szCs w:val="24"/>
        </w:rPr>
        <w:t>会展中心</w:t>
      </w:r>
      <w:r w:rsidRPr="008D0ED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的信息化发展思路。</w:t>
      </w: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您认为当前</w:t>
      </w:r>
      <w:r w:rsidRPr="008D0EDB">
        <w:rPr>
          <w:rFonts w:asciiTheme="minorEastAsia" w:eastAsiaTheme="minorEastAsia" w:hAnsiTheme="minorEastAsia" w:hint="eastAsia"/>
          <w:sz w:val="24"/>
          <w:szCs w:val="24"/>
        </w:rPr>
        <w:t>信息化建设面临的机会和困难</w:t>
      </w:r>
      <w:r>
        <w:rPr>
          <w:rFonts w:asciiTheme="minorEastAsia" w:eastAsiaTheme="minorEastAsia" w:hAnsiTheme="minorEastAsia" w:hint="eastAsia"/>
          <w:sz w:val="24"/>
          <w:szCs w:val="24"/>
        </w:rPr>
        <w:t>有哪些</w:t>
      </w:r>
      <w:r w:rsidRPr="008D0EDB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？</w:t>
      </w:r>
      <w:r w:rsidRPr="008D0EDB">
        <w:rPr>
          <w:rFonts w:asciiTheme="minorEastAsia" w:eastAsiaTheme="minorEastAsia" w:hAnsiTheme="minorEastAsia" w:cs="Verdana"/>
          <w:sz w:val="24"/>
          <w:szCs w:val="24"/>
          <w:lang w:val="en-US"/>
        </w:rPr>
        <w:t xml:space="preserve"> </w:t>
      </w:r>
    </w:p>
    <w:p w14:paraId="6420A948" w14:textId="77777777" w:rsidR="0095712A" w:rsidRPr="00B13514" w:rsidRDefault="0095712A" w:rsidP="0095712A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540B1834" w14:textId="2B2C1263" w:rsidR="0095712A" w:rsidRDefault="0095712A" w:rsidP="0095712A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 w:rsidRPr="00817F3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请您简单介绍一下</w:t>
      </w:r>
      <w:r w:rsidR="00CE72CD" w:rsidRPr="00CE72CD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展览公司</w:t>
      </w:r>
      <w:r w:rsidR="00D174F0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各个主要环节的</w:t>
      </w:r>
      <w:r w:rsidRPr="00817F3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的</w:t>
      </w:r>
      <w:r w:rsidRPr="00817F33">
        <w:rPr>
          <w:rFonts w:asciiTheme="minorEastAsia" w:eastAsiaTheme="minorEastAsia" w:hAnsiTheme="minorEastAsia" w:hint="eastAsia"/>
          <w:sz w:val="24"/>
          <w:szCs w:val="24"/>
        </w:rPr>
        <w:t>信息化</w:t>
      </w:r>
      <w:r w:rsidRPr="00817F33"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建设现状和核心需求？</w:t>
      </w:r>
      <w:r w:rsidRPr="00817F33">
        <w:rPr>
          <w:rFonts w:asciiTheme="minorEastAsia" w:eastAsiaTheme="minorEastAsia" w:hAnsiTheme="minorEastAsia" w:cs="Verdana"/>
          <w:sz w:val="24"/>
          <w:szCs w:val="24"/>
          <w:lang w:val="en-US"/>
        </w:rPr>
        <w:t xml:space="preserve"> </w:t>
      </w:r>
    </w:p>
    <w:p w14:paraId="44E7C54C" w14:textId="77777777" w:rsidR="00D174F0" w:rsidRPr="00D174F0" w:rsidRDefault="00D174F0" w:rsidP="00D174F0">
      <w:pPr>
        <w:pStyle w:val="af4"/>
        <w:ind w:firstLine="48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79285B8C" w14:textId="7EF29157" w:rsidR="00D174F0" w:rsidRPr="00817F33" w:rsidRDefault="00D174F0" w:rsidP="0095712A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针对不同性质的展会，如面向C端的演唱会和面向B端的展会，您认为在信息化建设方面的差异化需求主要体现在哪里？</w:t>
      </w:r>
    </w:p>
    <w:p w14:paraId="48AC760E" w14:textId="77777777" w:rsidR="0095712A" w:rsidRDefault="0095712A" w:rsidP="0095712A">
      <w:pPr>
        <w:pStyle w:val="af4"/>
        <w:ind w:left="567" w:firstLineChars="0" w:firstLine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1B39D7E5" w14:textId="77777777" w:rsidR="0095712A" w:rsidRDefault="0095712A" w:rsidP="0095712A">
      <w:pPr>
        <w:pStyle w:val="af4"/>
        <w:numPr>
          <w:ilvl w:val="0"/>
          <w:numId w:val="32"/>
        </w:numPr>
        <w:ind w:firstLineChars="0"/>
        <w:rPr>
          <w:rFonts w:asciiTheme="minorEastAsia" w:eastAsiaTheme="minorEastAsia" w:hAnsiTheme="minorEastAsia" w:cs="Verdana"/>
          <w:sz w:val="24"/>
          <w:szCs w:val="24"/>
          <w:lang w:val="en-US"/>
        </w:rPr>
      </w:pPr>
      <w:r>
        <w:rPr>
          <w:rFonts w:asciiTheme="minorEastAsia" w:eastAsiaTheme="minorEastAsia" w:hAnsiTheme="minorEastAsia" w:cs="Verdana" w:hint="eastAsia"/>
          <w:sz w:val="24"/>
          <w:szCs w:val="24"/>
          <w:lang w:val="en-US"/>
        </w:rPr>
        <w:t>通过此次咨询您有什么要求和建议？</w:t>
      </w:r>
      <w:r>
        <w:rPr>
          <w:rFonts w:asciiTheme="minorEastAsia" w:eastAsiaTheme="minorEastAsia" w:hAnsiTheme="minorEastAsia" w:cs="Verdana"/>
          <w:sz w:val="24"/>
          <w:szCs w:val="24"/>
          <w:lang w:val="en-US"/>
        </w:rPr>
        <w:t xml:space="preserve">  </w:t>
      </w:r>
    </w:p>
    <w:p w14:paraId="2BB189A7" w14:textId="77777777" w:rsidR="00637B74" w:rsidRPr="0095712A" w:rsidRDefault="00637B74" w:rsidP="00637B74">
      <w:pPr>
        <w:ind w:left="567"/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p w14:paraId="11C205BC" w14:textId="68F1251B" w:rsidR="00171D12" w:rsidRPr="00171D12" w:rsidRDefault="00171D12" w:rsidP="00171D12">
      <w:pPr>
        <w:rPr>
          <w:rFonts w:asciiTheme="minorEastAsia" w:eastAsiaTheme="minorEastAsia" w:hAnsiTheme="minorEastAsia" w:cs="Verdana"/>
          <w:sz w:val="24"/>
          <w:szCs w:val="24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00"/>
      </w:tblGrid>
      <w:tr w:rsidR="00D54AB2" w:rsidRPr="00D54AB2" w14:paraId="595593D4" w14:textId="77777777" w:rsidTr="00B06BB9">
        <w:trPr>
          <w:trHeight w:val="700"/>
        </w:trPr>
        <w:tc>
          <w:tcPr>
            <w:tcW w:w="10100" w:type="dxa"/>
            <w:shd w:val="clear" w:color="auto" w:fill="E6E6E6"/>
            <w:vAlign w:val="center"/>
          </w:tcPr>
          <w:p w14:paraId="4623753E" w14:textId="77777777" w:rsidR="00C53ACB" w:rsidRPr="00D54AB2" w:rsidRDefault="00C53ACB" w:rsidP="00B06BB9">
            <w:pPr>
              <w:spacing w:before="100" w:beforeAutospacing="1" w:after="100" w:afterAutospacing="1"/>
              <w:ind w:left="400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D54AB2"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t>感谢您对我们工作的大力支持和配合！</w:t>
            </w:r>
          </w:p>
        </w:tc>
      </w:tr>
    </w:tbl>
    <w:p w14:paraId="6BA0200E" w14:textId="681CA8B7" w:rsidR="005113BE" w:rsidRPr="00163D58" w:rsidRDefault="005113BE" w:rsidP="00C742F0">
      <w:pPr>
        <w:widowControl w:val="0"/>
        <w:spacing w:before="100" w:beforeAutospacing="1" w:after="100" w:afterAutospacing="1"/>
        <w:rPr>
          <w:rFonts w:asciiTheme="minorEastAsia" w:eastAsiaTheme="minorEastAsia" w:hAnsiTheme="minorEastAsia"/>
        </w:rPr>
      </w:pPr>
    </w:p>
    <w:sectPr w:rsidR="005113BE" w:rsidRPr="00163D58" w:rsidSect="009C545A">
      <w:headerReference w:type="default" r:id="rId8"/>
      <w:footerReference w:type="default" r:id="rId9"/>
      <w:pgSz w:w="11906" w:h="16838" w:code="9"/>
      <w:pgMar w:top="1440" w:right="720" w:bottom="1082" w:left="1008" w:header="709" w:footer="706" w:gutter="0"/>
      <w:cols w:space="709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A79AE" w14:textId="77777777" w:rsidR="00117EB1" w:rsidRDefault="00117EB1">
      <w:r>
        <w:separator/>
      </w:r>
    </w:p>
  </w:endnote>
  <w:endnote w:type="continuationSeparator" w:id="0">
    <w:p w14:paraId="11B95492" w14:textId="77777777" w:rsidR="00117EB1" w:rsidRDefault="00117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 Md">
    <w:charset w:val="00"/>
    <w:family w:val="swiss"/>
    <w:pitch w:val="variable"/>
    <w:sig w:usb0="A00002AF" w:usb1="5000204A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6E7C46" w14:textId="6F73178D" w:rsidR="00B06BB9" w:rsidRDefault="00B06BB9" w:rsidP="008C5116">
    <w:pPr>
      <w:pStyle w:val="ab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E518E5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E518E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DCD5EF" w14:textId="77777777" w:rsidR="00117EB1" w:rsidRDefault="00117EB1">
      <w:r>
        <w:separator/>
      </w:r>
    </w:p>
  </w:footnote>
  <w:footnote w:type="continuationSeparator" w:id="0">
    <w:p w14:paraId="5E7B7B0E" w14:textId="77777777" w:rsidR="00117EB1" w:rsidRDefault="00117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C14099" w14:textId="5DD75B8A" w:rsidR="00B06BB9" w:rsidRPr="00BB582B" w:rsidRDefault="00B06BB9" w:rsidP="00E16DA4">
    <w:pPr>
      <w:pStyle w:val="a9"/>
      <w:jc w:val="left"/>
      <w:rPr>
        <w:lang w:val="en-US"/>
      </w:rPr>
    </w:pPr>
    <w:r>
      <w:rPr>
        <w:rFonts w:hint="eastAsia"/>
      </w:rPr>
      <w:t xml:space="preserve">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9F3C45B4"/>
    <w:lvl w:ilvl="0">
      <w:start w:val="1"/>
      <w:numFmt w:val="bullet"/>
      <w:pStyle w:val="4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2A4714"/>
    <w:multiLevelType w:val="hybridMultilevel"/>
    <w:tmpl w:val="E1225DEC"/>
    <w:lvl w:ilvl="0" w:tplc="7BD8AFB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428AD7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2E9EE35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F96DD6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6C8356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CD8B53A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126E8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32EDC8A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54047E20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86E262B"/>
    <w:multiLevelType w:val="hybridMultilevel"/>
    <w:tmpl w:val="FEDA971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BE24D7"/>
    <w:multiLevelType w:val="singleLevel"/>
    <w:tmpl w:val="0504B44A"/>
    <w:lvl w:ilvl="0">
      <w:start w:val="1"/>
      <w:numFmt w:val="bullet"/>
      <w:lvlText w:val="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14397169"/>
    <w:multiLevelType w:val="hybridMultilevel"/>
    <w:tmpl w:val="B2341324"/>
    <w:lvl w:ilvl="0" w:tplc="0409000F">
      <w:start w:val="1"/>
      <w:numFmt w:val="decimal"/>
      <w:lvlText w:val="%1."/>
      <w:lvlJc w:val="left"/>
      <w:pPr>
        <w:ind w:left="558" w:hanging="420"/>
      </w:pPr>
    </w:lvl>
    <w:lvl w:ilvl="1" w:tplc="04090019">
      <w:start w:val="1"/>
      <w:numFmt w:val="lowerLetter"/>
      <w:lvlText w:val="%2)"/>
      <w:lvlJc w:val="left"/>
      <w:pPr>
        <w:ind w:left="978" w:hanging="420"/>
      </w:pPr>
    </w:lvl>
    <w:lvl w:ilvl="2" w:tplc="0409001B">
      <w:start w:val="1"/>
      <w:numFmt w:val="lowerRoman"/>
      <w:lvlText w:val="%3."/>
      <w:lvlJc w:val="right"/>
      <w:pPr>
        <w:ind w:left="1398" w:hanging="420"/>
      </w:pPr>
    </w:lvl>
    <w:lvl w:ilvl="3" w:tplc="0409000F">
      <w:start w:val="1"/>
      <w:numFmt w:val="decimal"/>
      <w:lvlText w:val="%4."/>
      <w:lvlJc w:val="left"/>
      <w:pPr>
        <w:ind w:left="1818" w:hanging="420"/>
      </w:pPr>
    </w:lvl>
    <w:lvl w:ilvl="4" w:tplc="04090019">
      <w:start w:val="1"/>
      <w:numFmt w:val="lowerLetter"/>
      <w:lvlText w:val="%5)"/>
      <w:lvlJc w:val="left"/>
      <w:pPr>
        <w:ind w:left="2238" w:hanging="420"/>
      </w:pPr>
    </w:lvl>
    <w:lvl w:ilvl="5" w:tplc="0409001B">
      <w:start w:val="1"/>
      <w:numFmt w:val="lowerRoman"/>
      <w:lvlText w:val="%6."/>
      <w:lvlJc w:val="right"/>
      <w:pPr>
        <w:ind w:left="2658" w:hanging="420"/>
      </w:pPr>
    </w:lvl>
    <w:lvl w:ilvl="6" w:tplc="0409000F">
      <w:start w:val="1"/>
      <w:numFmt w:val="decimal"/>
      <w:lvlText w:val="%7."/>
      <w:lvlJc w:val="left"/>
      <w:pPr>
        <w:ind w:left="3078" w:hanging="420"/>
      </w:pPr>
    </w:lvl>
    <w:lvl w:ilvl="7" w:tplc="04090019">
      <w:start w:val="1"/>
      <w:numFmt w:val="lowerLetter"/>
      <w:lvlText w:val="%8)"/>
      <w:lvlJc w:val="left"/>
      <w:pPr>
        <w:ind w:left="3498" w:hanging="420"/>
      </w:pPr>
    </w:lvl>
    <w:lvl w:ilvl="8" w:tplc="0409001B">
      <w:start w:val="1"/>
      <w:numFmt w:val="lowerRoman"/>
      <w:lvlText w:val="%9."/>
      <w:lvlJc w:val="right"/>
      <w:pPr>
        <w:ind w:left="3918" w:hanging="420"/>
      </w:pPr>
    </w:lvl>
  </w:abstractNum>
  <w:abstractNum w:abstractNumId="5" w15:restartNumberingAfterBreak="0">
    <w:nsid w:val="1666742F"/>
    <w:multiLevelType w:val="hybridMultilevel"/>
    <w:tmpl w:val="5F8AA204"/>
    <w:lvl w:ilvl="0" w:tplc="6F70BC08">
      <w:start w:val="1"/>
      <w:numFmt w:val="decimal"/>
      <w:lvlText w:val="%1．"/>
      <w:lvlJc w:val="left"/>
      <w:pPr>
        <w:tabs>
          <w:tab w:val="num" w:pos="3621"/>
        </w:tabs>
        <w:ind w:left="3621" w:hanging="360"/>
      </w:pPr>
      <w:rPr>
        <w:rFonts w:hint="default"/>
      </w:rPr>
    </w:lvl>
    <w:lvl w:ilvl="1" w:tplc="067E56B6" w:tentative="1">
      <w:start w:val="1"/>
      <w:numFmt w:val="lowerLetter"/>
      <w:lvlText w:val="%2)"/>
      <w:lvlJc w:val="left"/>
      <w:pPr>
        <w:tabs>
          <w:tab w:val="num" w:pos="4101"/>
        </w:tabs>
        <w:ind w:left="4101" w:hanging="420"/>
      </w:pPr>
    </w:lvl>
    <w:lvl w:ilvl="2" w:tplc="053E70B6" w:tentative="1">
      <w:start w:val="1"/>
      <w:numFmt w:val="lowerRoman"/>
      <w:lvlText w:val="%3."/>
      <w:lvlJc w:val="right"/>
      <w:pPr>
        <w:tabs>
          <w:tab w:val="num" w:pos="4521"/>
        </w:tabs>
        <w:ind w:left="4521" w:hanging="420"/>
      </w:pPr>
    </w:lvl>
    <w:lvl w:ilvl="3" w:tplc="70E8E0A4" w:tentative="1">
      <w:start w:val="1"/>
      <w:numFmt w:val="decimal"/>
      <w:lvlText w:val="%4."/>
      <w:lvlJc w:val="left"/>
      <w:pPr>
        <w:tabs>
          <w:tab w:val="num" w:pos="4941"/>
        </w:tabs>
        <w:ind w:left="4941" w:hanging="420"/>
      </w:pPr>
    </w:lvl>
    <w:lvl w:ilvl="4" w:tplc="78CC8A10" w:tentative="1">
      <w:start w:val="1"/>
      <w:numFmt w:val="lowerLetter"/>
      <w:lvlText w:val="%5)"/>
      <w:lvlJc w:val="left"/>
      <w:pPr>
        <w:tabs>
          <w:tab w:val="num" w:pos="5361"/>
        </w:tabs>
        <w:ind w:left="5361" w:hanging="420"/>
      </w:pPr>
    </w:lvl>
    <w:lvl w:ilvl="5" w:tplc="0254A698" w:tentative="1">
      <w:start w:val="1"/>
      <w:numFmt w:val="lowerRoman"/>
      <w:lvlText w:val="%6."/>
      <w:lvlJc w:val="right"/>
      <w:pPr>
        <w:tabs>
          <w:tab w:val="num" w:pos="5781"/>
        </w:tabs>
        <w:ind w:left="5781" w:hanging="420"/>
      </w:pPr>
    </w:lvl>
    <w:lvl w:ilvl="6" w:tplc="BCAA3A54" w:tentative="1">
      <w:start w:val="1"/>
      <w:numFmt w:val="decimal"/>
      <w:lvlText w:val="%7."/>
      <w:lvlJc w:val="left"/>
      <w:pPr>
        <w:tabs>
          <w:tab w:val="num" w:pos="6201"/>
        </w:tabs>
        <w:ind w:left="6201" w:hanging="420"/>
      </w:pPr>
    </w:lvl>
    <w:lvl w:ilvl="7" w:tplc="FC5292FC" w:tentative="1">
      <w:start w:val="1"/>
      <w:numFmt w:val="lowerLetter"/>
      <w:lvlText w:val="%8)"/>
      <w:lvlJc w:val="left"/>
      <w:pPr>
        <w:tabs>
          <w:tab w:val="num" w:pos="6621"/>
        </w:tabs>
        <w:ind w:left="6621" w:hanging="420"/>
      </w:pPr>
    </w:lvl>
    <w:lvl w:ilvl="8" w:tplc="6A6AE884" w:tentative="1">
      <w:start w:val="1"/>
      <w:numFmt w:val="lowerRoman"/>
      <w:lvlText w:val="%9."/>
      <w:lvlJc w:val="right"/>
      <w:pPr>
        <w:tabs>
          <w:tab w:val="num" w:pos="7041"/>
        </w:tabs>
        <w:ind w:left="7041" w:hanging="420"/>
      </w:pPr>
    </w:lvl>
  </w:abstractNum>
  <w:abstractNum w:abstractNumId="6" w15:restartNumberingAfterBreak="0">
    <w:nsid w:val="17902947"/>
    <w:multiLevelType w:val="hybridMultilevel"/>
    <w:tmpl w:val="9B08F1FE"/>
    <w:lvl w:ilvl="0" w:tplc="A93AA272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9BE3141"/>
    <w:multiLevelType w:val="hybridMultilevel"/>
    <w:tmpl w:val="3018862C"/>
    <w:lvl w:ilvl="0" w:tplc="FF309A1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B386940"/>
    <w:multiLevelType w:val="hybridMultilevel"/>
    <w:tmpl w:val="FEDA971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B50FB0"/>
    <w:multiLevelType w:val="hybridMultilevel"/>
    <w:tmpl w:val="A6021E72"/>
    <w:lvl w:ilvl="0" w:tplc="51CC7F3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70B1775"/>
    <w:multiLevelType w:val="hybridMultilevel"/>
    <w:tmpl w:val="22EE6558"/>
    <w:lvl w:ilvl="0" w:tplc="7C4E55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716267C"/>
    <w:multiLevelType w:val="hybridMultilevel"/>
    <w:tmpl w:val="2B0480AA"/>
    <w:lvl w:ilvl="0" w:tplc="97E6C982">
      <w:start w:val="1"/>
      <w:numFmt w:val="decimal"/>
      <w:lvlText w:val="%1."/>
      <w:lvlJc w:val="left"/>
      <w:pPr>
        <w:tabs>
          <w:tab w:val="num" w:pos="1320"/>
        </w:tabs>
        <w:ind w:left="1320" w:hanging="420"/>
      </w:pPr>
    </w:lvl>
    <w:lvl w:ilvl="1" w:tplc="04090019">
      <w:start w:val="1"/>
      <w:numFmt w:val="bullet"/>
      <w:lvlText w:val="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12" w15:restartNumberingAfterBreak="0">
    <w:nsid w:val="2A111AA6"/>
    <w:multiLevelType w:val="hybridMultilevel"/>
    <w:tmpl w:val="74D46DF4"/>
    <w:lvl w:ilvl="0" w:tplc="CEE4AF74">
      <w:start w:val="1"/>
      <w:numFmt w:val="decimal"/>
      <w:lvlText w:val="%1."/>
      <w:lvlJc w:val="left"/>
      <w:pPr>
        <w:ind w:left="360" w:hanging="360"/>
      </w:pPr>
      <w:rPr>
        <w:rFonts w:ascii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F521B2"/>
    <w:multiLevelType w:val="hybridMultilevel"/>
    <w:tmpl w:val="E30033A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D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F521E4A"/>
    <w:multiLevelType w:val="hybridMultilevel"/>
    <w:tmpl w:val="74183E16"/>
    <w:lvl w:ilvl="0" w:tplc="ED2403B6">
      <w:start w:val="1"/>
      <w:numFmt w:val="decimal"/>
      <w:lvlText w:val="%1、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240"/>
        </w:tabs>
        <w:ind w:left="3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60"/>
        </w:tabs>
        <w:ind w:left="3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500"/>
        </w:tabs>
        <w:ind w:left="4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60"/>
        </w:tabs>
        <w:ind w:left="5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420"/>
      </w:pPr>
    </w:lvl>
  </w:abstractNum>
  <w:abstractNum w:abstractNumId="15" w15:restartNumberingAfterBreak="0">
    <w:nsid w:val="3246706A"/>
    <w:multiLevelType w:val="hybridMultilevel"/>
    <w:tmpl w:val="528A02EA"/>
    <w:lvl w:ilvl="0" w:tplc="49D499F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29530CB"/>
    <w:multiLevelType w:val="hybridMultilevel"/>
    <w:tmpl w:val="1792C0E8"/>
    <w:lvl w:ilvl="0" w:tplc="04090011">
      <w:start w:val="1"/>
      <w:numFmt w:val="decimal"/>
      <w:lvlText w:val="%1)"/>
      <w:lvlJc w:val="left"/>
      <w:pPr>
        <w:ind w:left="1407" w:hanging="420"/>
      </w:p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7" w15:restartNumberingAfterBreak="0">
    <w:nsid w:val="39A3623C"/>
    <w:multiLevelType w:val="hybridMultilevel"/>
    <w:tmpl w:val="C9428CA8"/>
    <w:lvl w:ilvl="0" w:tplc="E5242BD8">
      <w:start w:val="1"/>
      <w:numFmt w:val="bullet"/>
      <w:lvlText w:val=""/>
      <w:lvlJc w:val="left"/>
      <w:pPr>
        <w:tabs>
          <w:tab w:val="num" w:pos="1320"/>
        </w:tabs>
        <w:ind w:left="1320" w:hanging="420"/>
      </w:pPr>
      <w:rPr>
        <w:rFonts w:ascii="Symbol" w:hAnsi="Symbol" w:hint="default"/>
        <w:color w:val="auto"/>
        <w:sz w:val="15"/>
        <w:szCs w:val="15"/>
      </w:rPr>
    </w:lvl>
    <w:lvl w:ilvl="1" w:tplc="04090019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18" w15:restartNumberingAfterBreak="0">
    <w:nsid w:val="40122EBC"/>
    <w:multiLevelType w:val="hybridMultilevel"/>
    <w:tmpl w:val="B2341324"/>
    <w:lvl w:ilvl="0" w:tplc="0409000F">
      <w:start w:val="1"/>
      <w:numFmt w:val="decimal"/>
      <w:lvlText w:val="%1."/>
      <w:lvlJc w:val="left"/>
      <w:pPr>
        <w:ind w:left="55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78" w:hanging="420"/>
      </w:pPr>
    </w:lvl>
    <w:lvl w:ilvl="2" w:tplc="0409001B" w:tentative="1">
      <w:start w:val="1"/>
      <w:numFmt w:val="lowerRoman"/>
      <w:lvlText w:val="%3."/>
      <w:lvlJc w:val="right"/>
      <w:pPr>
        <w:ind w:left="1398" w:hanging="420"/>
      </w:pPr>
    </w:lvl>
    <w:lvl w:ilvl="3" w:tplc="0409000F" w:tentative="1">
      <w:start w:val="1"/>
      <w:numFmt w:val="decimal"/>
      <w:lvlText w:val="%4."/>
      <w:lvlJc w:val="left"/>
      <w:pPr>
        <w:ind w:left="1818" w:hanging="420"/>
      </w:pPr>
    </w:lvl>
    <w:lvl w:ilvl="4" w:tplc="04090019" w:tentative="1">
      <w:start w:val="1"/>
      <w:numFmt w:val="lowerLetter"/>
      <w:lvlText w:val="%5)"/>
      <w:lvlJc w:val="left"/>
      <w:pPr>
        <w:ind w:left="2238" w:hanging="420"/>
      </w:pPr>
    </w:lvl>
    <w:lvl w:ilvl="5" w:tplc="0409001B" w:tentative="1">
      <w:start w:val="1"/>
      <w:numFmt w:val="lowerRoman"/>
      <w:lvlText w:val="%6."/>
      <w:lvlJc w:val="right"/>
      <w:pPr>
        <w:ind w:left="2658" w:hanging="420"/>
      </w:pPr>
    </w:lvl>
    <w:lvl w:ilvl="6" w:tplc="0409000F" w:tentative="1">
      <w:start w:val="1"/>
      <w:numFmt w:val="decimal"/>
      <w:lvlText w:val="%7."/>
      <w:lvlJc w:val="left"/>
      <w:pPr>
        <w:ind w:left="3078" w:hanging="420"/>
      </w:pPr>
    </w:lvl>
    <w:lvl w:ilvl="7" w:tplc="04090019" w:tentative="1">
      <w:start w:val="1"/>
      <w:numFmt w:val="lowerLetter"/>
      <w:lvlText w:val="%8)"/>
      <w:lvlJc w:val="left"/>
      <w:pPr>
        <w:ind w:left="3498" w:hanging="420"/>
      </w:pPr>
    </w:lvl>
    <w:lvl w:ilvl="8" w:tplc="0409001B" w:tentative="1">
      <w:start w:val="1"/>
      <w:numFmt w:val="lowerRoman"/>
      <w:lvlText w:val="%9."/>
      <w:lvlJc w:val="right"/>
      <w:pPr>
        <w:ind w:left="3918" w:hanging="420"/>
      </w:pPr>
    </w:lvl>
  </w:abstractNum>
  <w:abstractNum w:abstractNumId="19" w15:restartNumberingAfterBreak="0">
    <w:nsid w:val="40FC47E6"/>
    <w:multiLevelType w:val="hybridMultilevel"/>
    <w:tmpl w:val="FC3AE5A8"/>
    <w:lvl w:ilvl="0" w:tplc="5E9E3B9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5896EE2"/>
    <w:multiLevelType w:val="hybridMultilevel"/>
    <w:tmpl w:val="3252DD90"/>
    <w:lvl w:ilvl="0" w:tplc="EBD00AC8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4E4E5119"/>
    <w:multiLevelType w:val="hybridMultilevel"/>
    <w:tmpl w:val="5672A7BE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F61062F"/>
    <w:multiLevelType w:val="hybridMultilevel"/>
    <w:tmpl w:val="CCB6E730"/>
    <w:lvl w:ilvl="0" w:tplc="0409000F">
      <w:start w:val="1"/>
      <w:numFmt w:val="decimal"/>
      <w:lvlText w:val="%1."/>
      <w:lvlJc w:val="left"/>
      <w:pPr>
        <w:ind w:left="7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540"/>
        </w:tabs>
        <w:ind w:left="5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80"/>
        </w:tabs>
        <w:ind w:left="13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800"/>
        </w:tabs>
        <w:ind w:left="18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20"/>
        </w:tabs>
        <w:ind w:left="22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40"/>
        </w:tabs>
        <w:ind w:left="26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60"/>
        </w:tabs>
        <w:ind w:left="30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80"/>
        </w:tabs>
        <w:ind w:left="3480" w:hanging="420"/>
      </w:pPr>
    </w:lvl>
  </w:abstractNum>
  <w:abstractNum w:abstractNumId="23" w15:restartNumberingAfterBreak="0">
    <w:nsid w:val="560828CB"/>
    <w:multiLevelType w:val="hybridMultilevel"/>
    <w:tmpl w:val="3E3839E0"/>
    <w:lvl w:ilvl="0" w:tplc="CEE4AF74">
      <w:start w:val="1"/>
      <w:numFmt w:val="decimal"/>
      <w:lvlText w:val="%1."/>
      <w:lvlJc w:val="left"/>
      <w:pPr>
        <w:ind w:left="502" w:hanging="360"/>
      </w:pPr>
      <w:rPr>
        <w:rFonts w:ascii="宋体" w:hAnsi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 w15:restartNumberingAfterBreak="0">
    <w:nsid w:val="59987068"/>
    <w:multiLevelType w:val="hybridMultilevel"/>
    <w:tmpl w:val="3BD0F59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5" w15:restartNumberingAfterBreak="0">
    <w:nsid w:val="5E3D0F60"/>
    <w:multiLevelType w:val="hybridMultilevel"/>
    <w:tmpl w:val="001C88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1">
      <w:start w:val="1"/>
      <w:numFmt w:val="decimal"/>
      <w:lvlText w:val="%5)"/>
      <w:lvlJc w:val="left"/>
      <w:pPr>
        <w:ind w:left="1129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CE50F3"/>
    <w:multiLevelType w:val="hybridMultilevel"/>
    <w:tmpl w:val="95AEE334"/>
    <w:lvl w:ilvl="0" w:tplc="7B2010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20F21CC"/>
    <w:multiLevelType w:val="hybridMultilevel"/>
    <w:tmpl w:val="B4AEE3BA"/>
    <w:lvl w:ilvl="0" w:tplc="92A091C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EF0519"/>
    <w:multiLevelType w:val="hybridMultilevel"/>
    <w:tmpl w:val="77B27732"/>
    <w:lvl w:ilvl="0" w:tplc="3E3020F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968760F"/>
    <w:multiLevelType w:val="hybridMultilevel"/>
    <w:tmpl w:val="73E8E59A"/>
    <w:lvl w:ilvl="0" w:tplc="04090001">
      <w:start w:val="1"/>
      <w:numFmt w:val="decimal"/>
      <w:lvlText w:val="%1."/>
      <w:lvlJc w:val="left"/>
      <w:pPr>
        <w:tabs>
          <w:tab w:val="num" w:pos="2580"/>
        </w:tabs>
        <w:ind w:left="2580" w:hanging="420"/>
      </w:pPr>
    </w:lvl>
    <w:lvl w:ilvl="1" w:tplc="04090003" w:tentative="1">
      <w:start w:val="1"/>
      <w:numFmt w:val="lowerLetter"/>
      <w:lvlText w:val="%2)"/>
      <w:lvlJc w:val="left"/>
      <w:pPr>
        <w:tabs>
          <w:tab w:val="num" w:pos="3000"/>
        </w:tabs>
        <w:ind w:left="300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420"/>
        </w:tabs>
        <w:ind w:left="342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840"/>
        </w:tabs>
        <w:ind w:left="384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4260"/>
        </w:tabs>
        <w:ind w:left="426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100"/>
        </w:tabs>
        <w:ind w:left="510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5520"/>
        </w:tabs>
        <w:ind w:left="552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5940"/>
        </w:tabs>
        <w:ind w:left="5940" w:hanging="420"/>
      </w:pPr>
    </w:lvl>
  </w:abstractNum>
  <w:abstractNum w:abstractNumId="30" w15:restartNumberingAfterBreak="0">
    <w:nsid w:val="6CA377D3"/>
    <w:multiLevelType w:val="hybridMultilevel"/>
    <w:tmpl w:val="4EC6792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32C1D76"/>
    <w:multiLevelType w:val="hybridMultilevel"/>
    <w:tmpl w:val="83F6E710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756AA6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D980CAC"/>
    <w:multiLevelType w:val="hybridMultilevel"/>
    <w:tmpl w:val="BD7A8010"/>
    <w:lvl w:ilvl="0" w:tplc="892827E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2"/>
  </w:num>
  <w:num w:numId="3">
    <w:abstractNumId w:val="13"/>
  </w:num>
  <w:num w:numId="4">
    <w:abstractNumId w:val="14"/>
  </w:num>
  <w:num w:numId="5">
    <w:abstractNumId w:val="11"/>
  </w:num>
  <w:num w:numId="6">
    <w:abstractNumId w:val="3"/>
  </w:num>
  <w:num w:numId="7">
    <w:abstractNumId w:val="6"/>
  </w:num>
  <w:num w:numId="8">
    <w:abstractNumId w:val="29"/>
  </w:num>
  <w:num w:numId="9">
    <w:abstractNumId w:val="28"/>
  </w:num>
  <w:num w:numId="10">
    <w:abstractNumId w:val="17"/>
  </w:num>
  <w:num w:numId="11">
    <w:abstractNumId w:val="1"/>
  </w:num>
  <w:num w:numId="12">
    <w:abstractNumId w:val="7"/>
  </w:num>
  <w:num w:numId="13">
    <w:abstractNumId w:val="5"/>
  </w:num>
  <w:num w:numId="14">
    <w:abstractNumId w:val="30"/>
  </w:num>
  <w:num w:numId="15">
    <w:abstractNumId w:val="9"/>
  </w:num>
  <w:num w:numId="16">
    <w:abstractNumId w:val="19"/>
  </w:num>
  <w:num w:numId="17">
    <w:abstractNumId w:val="10"/>
  </w:num>
  <w:num w:numId="18">
    <w:abstractNumId w:val="15"/>
  </w:num>
  <w:num w:numId="19">
    <w:abstractNumId w:val="31"/>
  </w:num>
  <w:num w:numId="20">
    <w:abstractNumId w:val="21"/>
  </w:num>
  <w:num w:numId="21">
    <w:abstractNumId w:val="26"/>
  </w:num>
  <w:num w:numId="22">
    <w:abstractNumId w:val="20"/>
  </w:num>
  <w:num w:numId="23">
    <w:abstractNumId w:val="0"/>
  </w:num>
  <w:num w:numId="24">
    <w:abstractNumId w:val="12"/>
  </w:num>
  <w:num w:numId="25">
    <w:abstractNumId w:val="23"/>
  </w:num>
  <w:num w:numId="26">
    <w:abstractNumId w:val="24"/>
  </w:num>
  <w:num w:numId="27">
    <w:abstractNumId w:val="25"/>
  </w:num>
  <w:num w:numId="28">
    <w:abstractNumId w:val="2"/>
  </w:num>
  <w:num w:numId="29">
    <w:abstractNumId w:val="22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8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45954"/>
    <w:rsid w:val="00006A58"/>
    <w:rsid w:val="00014455"/>
    <w:rsid w:val="00014691"/>
    <w:rsid w:val="00021EDD"/>
    <w:rsid w:val="00023B62"/>
    <w:rsid w:val="000253D2"/>
    <w:rsid w:val="00025DCD"/>
    <w:rsid w:val="00035976"/>
    <w:rsid w:val="000369E8"/>
    <w:rsid w:val="00036DF0"/>
    <w:rsid w:val="0004257B"/>
    <w:rsid w:val="00044552"/>
    <w:rsid w:val="00052030"/>
    <w:rsid w:val="00054565"/>
    <w:rsid w:val="000626D1"/>
    <w:rsid w:val="000669C6"/>
    <w:rsid w:val="0007049E"/>
    <w:rsid w:val="000758AC"/>
    <w:rsid w:val="000761D1"/>
    <w:rsid w:val="0008442F"/>
    <w:rsid w:val="00087FFA"/>
    <w:rsid w:val="00091BCA"/>
    <w:rsid w:val="00092932"/>
    <w:rsid w:val="000965AC"/>
    <w:rsid w:val="00097C0B"/>
    <w:rsid w:val="000A44EC"/>
    <w:rsid w:val="000A6324"/>
    <w:rsid w:val="000A7472"/>
    <w:rsid w:val="000B00B7"/>
    <w:rsid w:val="000B43F4"/>
    <w:rsid w:val="000C5657"/>
    <w:rsid w:val="000D1079"/>
    <w:rsid w:val="000D2B84"/>
    <w:rsid w:val="000D3A94"/>
    <w:rsid w:val="000F2AAD"/>
    <w:rsid w:val="000F7564"/>
    <w:rsid w:val="00100DDA"/>
    <w:rsid w:val="0010552C"/>
    <w:rsid w:val="00107E3F"/>
    <w:rsid w:val="00115CF6"/>
    <w:rsid w:val="00117EB1"/>
    <w:rsid w:val="001201FB"/>
    <w:rsid w:val="001220D8"/>
    <w:rsid w:val="001273F0"/>
    <w:rsid w:val="00131A0C"/>
    <w:rsid w:val="00134F67"/>
    <w:rsid w:val="001378D6"/>
    <w:rsid w:val="0014287A"/>
    <w:rsid w:val="0014451C"/>
    <w:rsid w:val="00145954"/>
    <w:rsid w:val="00161C27"/>
    <w:rsid w:val="00161E50"/>
    <w:rsid w:val="0016202D"/>
    <w:rsid w:val="001631C6"/>
    <w:rsid w:val="00163D58"/>
    <w:rsid w:val="001704B4"/>
    <w:rsid w:val="00171D12"/>
    <w:rsid w:val="00173337"/>
    <w:rsid w:val="0017784D"/>
    <w:rsid w:val="00192B3E"/>
    <w:rsid w:val="0019412E"/>
    <w:rsid w:val="001A25B6"/>
    <w:rsid w:val="001A6D7F"/>
    <w:rsid w:val="001C1495"/>
    <w:rsid w:val="001D497C"/>
    <w:rsid w:val="001E21F0"/>
    <w:rsid w:val="001F617B"/>
    <w:rsid w:val="00202907"/>
    <w:rsid w:val="00204BD1"/>
    <w:rsid w:val="00212E85"/>
    <w:rsid w:val="002141EA"/>
    <w:rsid w:val="00221F92"/>
    <w:rsid w:val="002245BF"/>
    <w:rsid w:val="00230D3C"/>
    <w:rsid w:val="0023394E"/>
    <w:rsid w:val="002421BD"/>
    <w:rsid w:val="00244AE8"/>
    <w:rsid w:val="002562FD"/>
    <w:rsid w:val="0026751B"/>
    <w:rsid w:val="00274850"/>
    <w:rsid w:val="00280E65"/>
    <w:rsid w:val="00284C7F"/>
    <w:rsid w:val="00292104"/>
    <w:rsid w:val="002A3F86"/>
    <w:rsid w:val="002B0521"/>
    <w:rsid w:val="002B3542"/>
    <w:rsid w:val="002C16C4"/>
    <w:rsid w:val="002C547F"/>
    <w:rsid w:val="002C683D"/>
    <w:rsid w:val="002D055A"/>
    <w:rsid w:val="002D750D"/>
    <w:rsid w:val="002E2B12"/>
    <w:rsid w:val="002E728F"/>
    <w:rsid w:val="002F1424"/>
    <w:rsid w:val="002F32FD"/>
    <w:rsid w:val="002F55A3"/>
    <w:rsid w:val="00302739"/>
    <w:rsid w:val="003045F9"/>
    <w:rsid w:val="00307300"/>
    <w:rsid w:val="00310716"/>
    <w:rsid w:val="003130CA"/>
    <w:rsid w:val="00313CC1"/>
    <w:rsid w:val="00315CC7"/>
    <w:rsid w:val="00321ACA"/>
    <w:rsid w:val="00323BAC"/>
    <w:rsid w:val="00324053"/>
    <w:rsid w:val="00330F03"/>
    <w:rsid w:val="0033195C"/>
    <w:rsid w:val="00332EDF"/>
    <w:rsid w:val="0033305C"/>
    <w:rsid w:val="003375A6"/>
    <w:rsid w:val="00340601"/>
    <w:rsid w:val="0034064F"/>
    <w:rsid w:val="00341003"/>
    <w:rsid w:val="00341706"/>
    <w:rsid w:val="00341EBD"/>
    <w:rsid w:val="00364855"/>
    <w:rsid w:val="0036590C"/>
    <w:rsid w:val="00366998"/>
    <w:rsid w:val="003756DD"/>
    <w:rsid w:val="00377E46"/>
    <w:rsid w:val="0038035D"/>
    <w:rsid w:val="00385B45"/>
    <w:rsid w:val="00387454"/>
    <w:rsid w:val="00393A1B"/>
    <w:rsid w:val="003960AE"/>
    <w:rsid w:val="003962A3"/>
    <w:rsid w:val="00397FB8"/>
    <w:rsid w:val="003A0E81"/>
    <w:rsid w:val="003A15D1"/>
    <w:rsid w:val="003A5C12"/>
    <w:rsid w:val="003A618A"/>
    <w:rsid w:val="003B177C"/>
    <w:rsid w:val="003B722C"/>
    <w:rsid w:val="003C1064"/>
    <w:rsid w:val="003C2199"/>
    <w:rsid w:val="003D0925"/>
    <w:rsid w:val="003D0F01"/>
    <w:rsid w:val="003D51BD"/>
    <w:rsid w:val="003D6D09"/>
    <w:rsid w:val="003E05C1"/>
    <w:rsid w:val="003E5450"/>
    <w:rsid w:val="003F488B"/>
    <w:rsid w:val="003F79B6"/>
    <w:rsid w:val="003F7E8E"/>
    <w:rsid w:val="00404C51"/>
    <w:rsid w:val="00406A23"/>
    <w:rsid w:val="0041266C"/>
    <w:rsid w:val="00413065"/>
    <w:rsid w:val="00414787"/>
    <w:rsid w:val="00427AC1"/>
    <w:rsid w:val="0043259A"/>
    <w:rsid w:val="004328BC"/>
    <w:rsid w:val="00435F18"/>
    <w:rsid w:val="00436714"/>
    <w:rsid w:val="00446524"/>
    <w:rsid w:val="00453330"/>
    <w:rsid w:val="00461245"/>
    <w:rsid w:val="00461A2C"/>
    <w:rsid w:val="0046623B"/>
    <w:rsid w:val="0047616B"/>
    <w:rsid w:val="004809DD"/>
    <w:rsid w:val="0049256F"/>
    <w:rsid w:val="00492D2C"/>
    <w:rsid w:val="00494DE5"/>
    <w:rsid w:val="004A0D79"/>
    <w:rsid w:val="004A0FC5"/>
    <w:rsid w:val="004B02F1"/>
    <w:rsid w:val="004B56DF"/>
    <w:rsid w:val="004C06F9"/>
    <w:rsid w:val="004C2F60"/>
    <w:rsid w:val="004C3384"/>
    <w:rsid w:val="004C42AB"/>
    <w:rsid w:val="004C54CC"/>
    <w:rsid w:val="004C6A45"/>
    <w:rsid w:val="004D4316"/>
    <w:rsid w:val="004D585D"/>
    <w:rsid w:val="004E5C48"/>
    <w:rsid w:val="004F40F7"/>
    <w:rsid w:val="004F545A"/>
    <w:rsid w:val="004F7DCF"/>
    <w:rsid w:val="005005B1"/>
    <w:rsid w:val="005113BE"/>
    <w:rsid w:val="00512C31"/>
    <w:rsid w:val="00514732"/>
    <w:rsid w:val="00517ADC"/>
    <w:rsid w:val="00524CB6"/>
    <w:rsid w:val="00524DA1"/>
    <w:rsid w:val="005437FE"/>
    <w:rsid w:val="00543C02"/>
    <w:rsid w:val="0054415F"/>
    <w:rsid w:val="00546656"/>
    <w:rsid w:val="00546CFF"/>
    <w:rsid w:val="005475A2"/>
    <w:rsid w:val="00553417"/>
    <w:rsid w:val="00553F7B"/>
    <w:rsid w:val="00556DD0"/>
    <w:rsid w:val="00561D82"/>
    <w:rsid w:val="00562DD3"/>
    <w:rsid w:val="005719F0"/>
    <w:rsid w:val="00574B62"/>
    <w:rsid w:val="00576E3B"/>
    <w:rsid w:val="00584387"/>
    <w:rsid w:val="00587229"/>
    <w:rsid w:val="005878E8"/>
    <w:rsid w:val="00592C0F"/>
    <w:rsid w:val="0059361E"/>
    <w:rsid w:val="00594612"/>
    <w:rsid w:val="005A281A"/>
    <w:rsid w:val="005A340E"/>
    <w:rsid w:val="005A412E"/>
    <w:rsid w:val="005B130F"/>
    <w:rsid w:val="005B4989"/>
    <w:rsid w:val="005C47DB"/>
    <w:rsid w:val="005D1A6B"/>
    <w:rsid w:val="005F0A53"/>
    <w:rsid w:val="005F43B8"/>
    <w:rsid w:val="005F46C1"/>
    <w:rsid w:val="00600AD9"/>
    <w:rsid w:val="0060272C"/>
    <w:rsid w:val="00607A34"/>
    <w:rsid w:val="006203A3"/>
    <w:rsid w:val="006226F7"/>
    <w:rsid w:val="006244C3"/>
    <w:rsid w:val="006250E3"/>
    <w:rsid w:val="0062642C"/>
    <w:rsid w:val="006329AA"/>
    <w:rsid w:val="00633891"/>
    <w:rsid w:val="00637B74"/>
    <w:rsid w:val="00640E26"/>
    <w:rsid w:val="00641DAD"/>
    <w:rsid w:val="0064377A"/>
    <w:rsid w:val="00644004"/>
    <w:rsid w:val="00644422"/>
    <w:rsid w:val="0065323D"/>
    <w:rsid w:val="006532F6"/>
    <w:rsid w:val="00656B72"/>
    <w:rsid w:val="0066448A"/>
    <w:rsid w:val="00671A15"/>
    <w:rsid w:val="006725A3"/>
    <w:rsid w:val="00672C32"/>
    <w:rsid w:val="00675266"/>
    <w:rsid w:val="00686DEB"/>
    <w:rsid w:val="00691832"/>
    <w:rsid w:val="00695EE0"/>
    <w:rsid w:val="0069657C"/>
    <w:rsid w:val="00697EF0"/>
    <w:rsid w:val="006A4E4C"/>
    <w:rsid w:val="006A6B44"/>
    <w:rsid w:val="006B107D"/>
    <w:rsid w:val="006C0794"/>
    <w:rsid w:val="006C541E"/>
    <w:rsid w:val="007238F7"/>
    <w:rsid w:val="00734234"/>
    <w:rsid w:val="0074099E"/>
    <w:rsid w:val="00741814"/>
    <w:rsid w:val="007463A7"/>
    <w:rsid w:val="00752821"/>
    <w:rsid w:val="00761B8F"/>
    <w:rsid w:val="00762160"/>
    <w:rsid w:val="00765BD3"/>
    <w:rsid w:val="007772B2"/>
    <w:rsid w:val="007A0AC7"/>
    <w:rsid w:val="007A10AF"/>
    <w:rsid w:val="007A4379"/>
    <w:rsid w:val="007B0C10"/>
    <w:rsid w:val="007B2469"/>
    <w:rsid w:val="007B49B2"/>
    <w:rsid w:val="007B667F"/>
    <w:rsid w:val="007D3942"/>
    <w:rsid w:val="007D73F6"/>
    <w:rsid w:val="00812376"/>
    <w:rsid w:val="00824857"/>
    <w:rsid w:val="00831306"/>
    <w:rsid w:val="00833111"/>
    <w:rsid w:val="00834FFE"/>
    <w:rsid w:val="008358D7"/>
    <w:rsid w:val="00836F0F"/>
    <w:rsid w:val="008438BD"/>
    <w:rsid w:val="00847F1D"/>
    <w:rsid w:val="00851BCC"/>
    <w:rsid w:val="0086089B"/>
    <w:rsid w:val="00862DF9"/>
    <w:rsid w:val="00863B4C"/>
    <w:rsid w:val="0086441D"/>
    <w:rsid w:val="0086789E"/>
    <w:rsid w:val="0088167E"/>
    <w:rsid w:val="00882455"/>
    <w:rsid w:val="0088605F"/>
    <w:rsid w:val="00887E39"/>
    <w:rsid w:val="00890117"/>
    <w:rsid w:val="00891ACD"/>
    <w:rsid w:val="0089306D"/>
    <w:rsid w:val="008A07AE"/>
    <w:rsid w:val="008A6FF5"/>
    <w:rsid w:val="008B3C06"/>
    <w:rsid w:val="008B62D3"/>
    <w:rsid w:val="008C5116"/>
    <w:rsid w:val="008C77A6"/>
    <w:rsid w:val="008D446A"/>
    <w:rsid w:val="008D7DE3"/>
    <w:rsid w:val="008E1E22"/>
    <w:rsid w:val="008E2FFD"/>
    <w:rsid w:val="008E4374"/>
    <w:rsid w:val="008E4EF8"/>
    <w:rsid w:val="008F1431"/>
    <w:rsid w:val="008F49B8"/>
    <w:rsid w:val="00902A59"/>
    <w:rsid w:val="009077B1"/>
    <w:rsid w:val="0091140E"/>
    <w:rsid w:val="00911446"/>
    <w:rsid w:val="00912787"/>
    <w:rsid w:val="00926D23"/>
    <w:rsid w:val="00927529"/>
    <w:rsid w:val="009418E1"/>
    <w:rsid w:val="00950529"/>
    <w:rsid w:val="00953178"/>
    <w:rsid w:val="00953649"/>
    <w:rsid w:val="0095712A"/>
    <w:rsid w:val="00970408"/>
    <w:rsid w:val="0097241F"/>
    <w:rsid w:val="00976186"/>
    <w:rsid w:val="009845C0"/>
    <w:rsid w:val="00985E8F"/>
    <w:rsid w:val="00986307"/>
    <w:rsid w:val="00986EB5"/>
    <w:rsid w:val="00987B4C"/>
    <w:rsid w:val="009914CB"/>
    <w:rsid w:val="00992DA3"/>
    <w:rsid w:val="00993E29"/>
    <w:rsid w:val="00993E8D"/>
    <w:rsid w:val="009948B0"/>
    <w:rsid w:val="009A20BD"/>
    <w:rsid w:val="009A7B03"/>
    <w:rsid w:val="009B4636"/>
    <w:rsid w:val="009B71F5"/>
    <w:rsid w:val="009C1C6F"/>
    <w:rsid w:val="009C34C1"/>
    <w:rsid w:val="009C419C"/>
    <w:rsid w:val="009C545A"/>
    <w:rsid w:val="009C7390"/>
    <w:rsid w:val="009C7E57"/>
    <w:rsid w:val="009D0A01"/>
    <w:rsid w:val="009D29F1"/>
    <w:rsid w:val="009D2B84"/>
    <w:rsid w:val="009D7444"/>
    <w:rsid w:val="009E057D"/>
    <w:rsid w:val="009E4CB2"/>
    <w:rsid w:val="009F42AE"/>
    <w:rsid w:val="009F4AB1"/>
    <w:rsid w:val="009F7960"/>
    <w:rsid w:val="00A01702"/>
    <w:rsid w:val="00A0193B"/>
    <w:rsid w:val="00A01CBB"/>
    <w:rsid w:val="00A025AD"/>
    <w:rsid w:val="00A0271F"/>
    <w:rsid w:val="00A02750"/>
    <w:rsid w:val="00A05EEA"/>
    <w:rsid w:val="00A06154"/>
    <w:rsid w:val="00A14B78"/>
    <w:rsid w:val="00A366A5"/>
    <w:rsid w:val="00A40302"/>
    <w:rsid w:val="00A42FAE"/>
    <w:rsid w:val="00A43D86"/>
    <w:rsid w:val="00A51A20"/>
    <w:rsid w:val="00A520FD"/>
    <w:rsid w:val="00A52FB3"/>
    <w:rsid w:val="00A5345C"/>
    <w:rsid w:val="00A5480C"/>
    <w:rsid w:val="00A56092"/>
    <w:rsid w:val="00A60978"/>
    <w:rsid w:val="00A61DB5"/>
    <w:rsid w:val="00A61E40"/>
    <w:rsid w:val="00A6507D"/>
    <w:rsid w:val="00A771A9"/>
    <w:rsid w:val="00A8104E"/>
    <w:rsid w:val="00A834EC"/>
    <w:rsid w:val="00A87A98"/>
    <w:rsid w:val="00A93391"/>
    <w:rsid w:val="00A93985"/>
    <w:rsid w:val="00A95746"/>
    <w:rsid w:val="00A95EDF"/>
    <w:rsid w:val="00AA47D6"/>
    <w:rsid w:val="00AA4915"/>
    <w:rsid w:val="00AA56FE"/>
    <w:rsid w:val="00AA6021"/>
    <w:rsid w:val="00AA6D69"/>
    <w:rsid w:val="00AB25B6"/>
    <w:rsid w:val="00AB436B"/>
    <w:rsid w:val="00AB6BC5"/>
    <w:rsid w:val="00AC18B8"/>
    <w:rsid w:val="00AC4B72"/>
    <w:rsid w:val="00AC7AAF"/>
    <w:rsid w:val="00AD6E0A"/>
    <w:rsid w:val="00AE2003"/>
    <w:rsid w:val="00AF19A1"/>
    <w:rsid w:val="00AF2277"/>
    <w:rsid w:val="00AF22D9"/>
    <w:rsid w:val="00AF24A5"/>
    <w:rsid w:val="00AF3F6F"/>
    <w:rsid w:val="00B06BB9"/>
    <w:rsid w:val="00B06CF2"/>
    <w:rsid w:val="00B13663"/>
    <w:rsid w:val="00B147CF"/>
    <w:rsid w:val="00B167CF"/>
    <w:rsid w:val="00B2538F"/>
    <w:rsid w:val="00B25F5D"/>
    <w:rsid w:val="00B31C7E"/>
    <w:rsid w:val="00B31CE3"/>
    <w:rsid w:val="00B33159"/>
    <w:rsid w:val="00B34F7B"/>
    <w:rsid w:val="00B40944"/>
    <w:rsid w:val="00B4375E"/>
    <w:rsid w:val="00B5181C"/>
    <w:rsid w:val="00B56F4C"/>
    <w:rsid w:val="00B60163"/>
    <w:rsid w:val="00B607A1"/>
    <w:rsid w:val="00B621A4"/>
    <w:rsid w:val="00B6279C"/>
    <w:rsid w:val="00B73E19"/>
    <w:rsid w:val="00B8728F"/>
    <w:rsid w:val="00B92023"/>
    <w:rsid w:val="00B97AF8"/>
    <w:rsid w:val="00BA0F69"/>
    <w:rsid w:val="00BA2234"/>
    <w:rsid w:val="00BA5EB7"/>
    <w:rsid w:val="00BB0097"/>
    <w:rsid w:val="00BB582B"/>
    <w:rsid w:val="00BB585E"/>
    <w:rsid w:val="00BB7BC4"/>
    <w:rsid w:val="00BC25E9"/>
    <w:rsid w:val="00BC32D0"/>
    <w:rsid w:val="00BC60BA"/>
    <w:rsid w:val="00BD1CC5"/>
    <w:rsid w:val="00BE00AE"/>
    <w:rsid w:val="00BE080E"/>
    <w:rsid w:val="00BE1BAC"/>
    <w:rsid w:val="00BF1B2B"/>
    <w:rsid w:val="00BF28DA"/>
    <w:rsid w:val="00C06CDB"/>
    <w:rsid w:val="00C07A26"/>
    <w:rsid w:val="00C17025"/>
    <w:rsid w:val="00C17F99"/>
    <w:rsid w:val="00C20903"/>
    <w:rsid w:val="00C2507A"/>
    <w:rsid w:val="00C25F99"/>
    <w:rsid w:val="00C35C15"/>
    <w:rsid w:val="00C450CC"/>
    <w:rsid w:val="00C4620F"/>
    <w:rsid w:val="00C46ED5"/>
    <w:rsid w:val="00C514D5"/>
    <w:rsid w:val="00C53ACB"/>
    <w:rsid w:val="00C5796E"/>
    <w:rsid w:val="00C60CDE"/>
    <w:rsid w:val="00C61DDA"/>
    <w:rsid w:val="00C6488D"/>
    <w:rsid w:val="00C65547"/>
    <w:rsid w:val="00C65F35"/>
    <w:rsid w:val="00C66180"/>
    <w:rsid w:val="00C67A10"/>
    <w:rsid w:val="00C67F24"/>
    <w:rsid w:val="00C70F5C"/>
    <w:rsid w:val="00C734A7"/>
    <w:rsid w:val="00C742F0"/>
    <w:rsid w:val="00C76151"/>
    <w:rsid w:val="00C77CEF"/>
    <w:rsid w:val="00C82217"/>
    <w:rsid w:val="00C8750C"/>
    <w:rsid w:val="00C87554"/>
    <w:rsid w:val="00C9023B"/>
    <w:rsid w:val="00C907B7"/>
    <w:rsid w:val="00C90A28"/>
    <w:rsid w:val="00C9645C"/>
    <w:rsid w:val="00C97C59"/>
    <w:rsid w:val="00CA2875"/>
    <w:rsid w:val="00CA376A"/>
    <w:rsid w:val="00CB3ADE"/>
    <w:rsid w:val="00CB6052"/>
    <w:rsid w:val="00CC1F32"/>
    <w:rsid w:val="00CC55F2"/>
    <w:rsid w:val="00CC641B"/>
    <w:rsid w:val="00CD3421"/>
    <w:rsid w:val="00CD52D8"/>
    <w:rsid w:val="00CE2E46"/>
    <w:rsid w:val="00CE5C79"/>
    <w:rsid w:val="00CE72CD"/>
    <w:rsid w:val="00CE79AA"/>
    <w:rsid w:val="00D1074A"/>
    <w:rsid w:val="00D157B7"/>
    <w:rsid w:val="00D174F0"/>
    <w:rsid w:val="00D17BFF"/>
    <w:rsid w:val="00D27693"/>
    <w:rsid w:val="00D40E15"/>
    <w:rsid w:val="00D412DA"/>
    <w:rsid w:val="00D43A30"/>
    <w:rsid w:val="00D44286"/>
    <w:rsid w:val="00D53934"/>
    <w:rsid w:val="00D54AB2"/>
    <w:rsid w:val="00D621AF"/>
    <w:rsid w:val="00D6565A"/>
    <w:rsid w:val="00D6616A"/>
    <w:rsid w:val="00D6731A"/>
    <w:rsid w:val="00D73D3B"/>
    <w:rsid w:val="00D763D8"/>
    <w:rsid w:val="00D776CB"/>
    <w:rsid w:val="00D84004"/>
    <w:rsid w:val="00D93F1B"/>
    <w:rsid w:val="00D94DE6"/>
    <w:rsid w:val="00DA0E7A"/>
    <w:rsid w:val="00DA7662"/>
    <w:rsid w:val="00DA7A6F"/>
    <w:rsid w:val="00DB7C8D"/>
    <w:rsid w:val="00DC354C"/>
    <w:rsid w:val="00DC5139"/>
    <w:rsid w:val="00DD0281"/>
    <w:rsid w:val="00DD5F8E"/>
    <w:rsid w:val="00DD7E3B"/>
    <w:rsid w:val="00DE460F"/>
    <w:rsid w:val="00DE4840"/>
    <w:rsid w:val="00DF42C6"/>
    <w:rsid w:val="00DF5CDC"/>
    <w:rsid w:val="00DF63B0"/>
    <w:rsid w:val="00E11064"/>
    <w:rsid w:val="00E1316E"/>
    <w:rsid w:val="00E13BA3"/>
    <w:rsid w:val="00E16DA4"/>
    <w:rsid w:val="00E2050F"/>
    <w:rsid w:val="00E21C9A"/>
    <w:rsid w:val="00E40C6A"/>
    <w:rsid w:val="00E46CF6"/>
    <w:rsid w:val="00E4729B"/>
    <w:rsid w:val="00E476BF"/>
    <w:rsid w:val="00E518E5"/>
    <w:rsid w:val="00E54B09"/>
    <w:rsid w:val="00E61317"/>
    <w:rsid w:val="00E637FE"/>
    <w:rsid w:val="00E63DB4"/>
    <w:rsid w:val="00E6562E"/>
    <w:rsid w:val="00E857F3"/>
    <w:rsid w:val="00E9183E"/>
    <w:rsid w:val="00E942FC"/>
    <w:rsid w:val="00EA16DB"/>
    <w:rsid w:val="00EA6911"/>
    <w:rsid w:val="00EA6BC9"/>
    <w:rsid w:val="00EB01C5"/>
    <w:rsid w:val="00EB04A9"/>
    <w:rsid w:val="00EB44CE"/>
    <w:rsid w:val="00EC3C1D"/>
    <w:rsid w:val="00EC7CF6"/>
    <w:rsid w:val="00ED1469"/>
    <w:rsid w:val="00ED62DB"/>
    <w:rsid w:val="00ED758A"/>
    <w:rsid w:val="00EE5286"/>
    <w:rsid w:val="00EE7337"/>
    <w:rsid w:val="00EF0810"/>
    <w:rsid w:val="00EF514A"/>
    <w:rsid w:val="00EF57E6"/>
    <w:rsid w:val="00F1409F"/>
    <w:rsid w:val="00F217EC"/>
    <w:rsid w:val="00F21DD1"/>
    <w:rsid w:val="00F520CF"/>
    <w:rsid w:val="00F548A8"/>
    <w:rsid w:val="00F57316"/>
    <w:rsid w:val="00F65283"/>
    <w:rsid w:val="00F76CC1"/>
    <w:rsid w:val="00F84B17"/>
    <w:rsid w:val="00F92D3C"/>
    <w:rsid w:val="00F96D17"/>
    <w:rsid w:val="00FA34BC"/>
    <w:rsid w:val="00FB16AF"/>
    <w:rsid w:val="00FC1DC2"/>
    <w:rsid w:val="00FC2C2A"/>
    <w:rsid w:val="00FC5D0E"/>
    <w:rsid w:val="00FD7167"/>
    <w:rsid w:val="00FE1EC4"/>
    <w:rsid w:val="00FE367B"/>
    <w:rsid w:val="00FE5A29"/>
    <w:rsid w:val="00FF187D"/>
    <w:rsid w:val="00FF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0C7C1A"/>
  <w15:docId w15:val="{9F2642CA-3CE6-4188-A67D-F4332048E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7D6"/>
    <w:pPr>
      <w:autoSpaceDE w:val="0"/>
      <w:autoSpaceDN w:val="0"/>
    </w:pPr>
    <w:rPr>
      <w:rFonts w:ascii="宋体"/>
      <w:lang w:val="en-GB"/>
    </w:rPr>
  </w:style>
  <w:style w:type="paragraph" w:styleId="1">
    <w:name w:val="heading 1"/>
    <w:basedOn w:val="a"/>
    <w:next w:val="a"/>
    <w:qFormat/>
    <w:rsid w:val="00AA47D6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qFormat/>
    <w:rsid w:val="00AA47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:(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4">
    <w:name w:val=":)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">
    <w:name w:val=":-(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0">
    <w:name w:val=":-)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1">
    <w:name w:val=":-|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5">
    <w:name w:val=":|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--">
    <w:name w:val="&lt;--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6">
    <w:name w:val="&lt;==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7">
    <w:name w:val="&lt;=&gt;"/>
    <w:rsid w:val="00AA47D6"/>
    <w:pPr>
      <w:autoSpaceDE w:val="0"/>
      <w:autoSpaceDN w:val="0"/>
    </w:pPr>
    <w:rPr>
      <w:rFonts w:ascii="宋体"/>
      <w:lang w:val="en-GB"/>
    </w:rPr>
  </w:style>
  <w:style w:type="paragraph" w:customStyle="1" w:styleId="a8">
    <w:name w:val="==&gt;"/>
    <w:rsid w:val="00AA47D6"/>
    <w:pPr>
      <w:autoSpaceDE w:val="0"/>
      <w:autoSpaceDN w:val="0"/>
    </w:pPr>
    <w:rPr>
      <w:rFonts w:ascii="宋体"/>
      <w:lang w:val="en-GB"/>
    </w:rPr>
  </w:style>
  <w:style w:type="paragraph" w:styleId="a9">
    <w:name w:val="header"/>
    <w:basedOn w:val="a"/>
    <w:link w:val="aa"/>
    <w:rsid w:val="00AA4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b">
    <w:name w:val="footer"/>
    <w:basedOn w:val="a"/>
    <w:rsid w:val="00AA47D6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ac">
    <w:name w:val="page number"/>
    <w:basedOn w:val="a0"/>
    <w:rsid w:val="00AA47D6"/>
  </w:style>
  <w:style w:type="paragraph" w:styleId="ad">
    <w:name w:val="Body Text"/>
    <w:aliases w:val="body text"/>
    <w:basedOn w:val="a"/>
    <w:rsid w:val="00AA47D6"/>
    <w:pPr>
      <w:overflowPunct w:val="0"/>
      <w:adjustRightInd w:val="0"/>
      <w:spacing w:before="60" w:after="60"/>
      <w:ind w:left="2517"/>
      <w:textAlignment w:val="baseline"/>
    </w:pPr>
    <w:rPr>
      <w:rFonts w:ascii="Book Antiqua" w:hAnsi="Book Antiqua"/>
      <w:lang w:val="en-US"/>
    </w:rPr>
  </w:style>
  <w:style w:type="paragraph" w:customStyle="1" w:styleId="tty80">
    <w:name w:val="tty80"/>
    <w:basedOn w:val="a"/>
    <w:rsid w:val="00AA47D6"/>
    <w:pPr>
      <w:overflowPunct w:val="0"/>
      <w:adjustRightInd w:val="0"/>
      <w:textAlignment w:val="baseline"/>
    </w:pPr>
    <w:rPr>
      <w:rFonts w:ascii="Courier New" w:hAnsi="Courier New"/>
      <w:lang w:val="en-US"/>
    </w:rPr>
  </w:style>
  <w:style w:type="character" w:customStyle="1" w:styleId="HighlightedVariable">
    <w:name w:val="Highlighted Variable"/>
    <w:rsid w:val="00AA47D6"/>
    <w:rPr>
      <w:rFonts w:ascii="宋体" w:eastAsia="宋体" w:hAnsi="宋体"/>
      <w:color w:val="0000FF"/>
    </w:rPr>
  </w:style>
  <w:style w:type="paragraph" w:customStyle="1" w:styleId="TableText">
    <w:name w:val="Table Text"/>
    <w:basedOn w:val="a"/>
    <w:rsid w:val="00AA47D6"/>
    <w:pPr>
      <w:keepLines/>
      <w:overflowPunct w:val="0"/>
      <w:adjustRightInd w:val="0"/>
      <w:textAlignment w:val="baseline"/>
    </w:pPr>
    <w:rPr>
      <w:rFonts w:ascii="Book Antiqua" w:hAnsi="Book Antiqua"/>
      <w:sz w:val="16"/>
      <w:lang w:val="en-US"/>
    </w:rPr>
  </w:style>
  <w:style w:type="paragraph" w:customStyle="1" w:styleId="TableHeading">
    <w:name w:val="Table Heading"/>
    <w:basedOn w:val="TableText"/>
    <w:rsid w:val="00AA47D6"/>
    <w:pPr>
      <w:spacing w:before="120" w:after="120"/>
    </w:pPr>
    <w:rPr>
      <w:b/>
    </w:rPr>
  </w:style>
  <w:style w:type="paragraph" w:styleId="ae">
    <w:name w:val="Title"/>
    <w:basedOn w:val="a"/>
    <w:qFormat/>
    <w:rsid w:val="00AA47D6"/>
    <w:pPr>
      <w:keepLines/>
      <w:overflowPunct w:val="0"/>
      <w:adjustRightInd w:val="0"/>
      <w:spacing w:after="120"/>
      <w:ind w:left="2520" w:right="720"/>
      <w:textAlignment w:val="baseline"/>
    </w:pPr>
    <w:rPr>
      <w:sz w:val="48"/>
      <w:lang w:val="en-US"/>
    </w:rPr>
  </w:style>
  <w:style w:type="paragraph" w:customStyle="1" w:styleId="hangingindent">
    <w:name w:val="hanging indent"/>
    <w:basedOn w:val="ad"/>
    <w:rsid w:val="00AA47D6"/>
    <w:pPr>
      <w:keepLines/>
      <w:spacing w:before="120" w:after="120"/>
      <w:ind w:left="5400" w:hanging="2880"/>
    </w:pPr>
    <w:rPr>
      <w:rFonts w:ascii="宋体" w:hAnsi="Times New Roman"/>
    </w:rPr>
  </w:style>
  <w:style w:type="paragraph" w:customStyle="1" w:styleId="TitleBar">
    <w:name w:val="Title Bar"/>
    <w:basedOn w:val="a"/>
    <w:rsid w:val="00AA47D6"/>
    <w:pPr>
      <w:keepNext/>
      <w:pageBreakBefore/>
      <w:shd w:val="solid" w:color="auto" w:fill="auto"/>
      <w:overflowPunct w:val="0"/>
      <w:adjustRightInd w:val="0"/>
      <w:spacing w:before="1680"/>
      <w:ind w:left="2520" w:right="720"/>
      <w:textAlignment w:val="baseline"/>
    </w:pPr>
    <w:rPr>
      <w:sz w:val="36"/>
      <w:lang w:val="en-US"/>
    </w:rPr>
  </w:style>
  <w:style w:type="paragraph" w:customStyle="1" w:styleId="Note">
    <w:name w:val="Note"/>
    <w:basedOn w:val="ad"/>
    <w:rsid w:val="00AA47D6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 w:after="120"/>
      <w:ind w:left="720" w:right="5040" w:hanging="720"/>
      <w:textAlignment w:val="auto"/>
    </w:pPr>
    <w:rPr>
      <w:vanish/>
    </w:rPr>
  </w:style>
  <w:style w:type="character" w:styleId="af">
    <w:name w:val="FollowedHyperlink"/>
    <w:rsid w:val="00AA47D6"/>
    <w:rPr>
      <w:color w:val="800080"/>
      <w:u w:val="single"/>
    </w:rPr>
  </w:style>
  <w:style w:type="paragraph" w:styleId="2">
    <w:name w:val="Body Text Indent 2"/>
    <w:basedOn w:val="a"/>
    <w:rsid w:val="00AA47D6"/>
    <w:pPr>
      <w:spacing w:after="120" w:line="480" w:lineRule="auto"/>
      <w:ind w:leftChars="200" w:left="420"/>
    </w:pPr>
  </w:style>
  <w:style w:type="character" w:styleId="af0">
    <w:name w:val="Hyperlink"/>
    <w:rsid w:val="00AA47D6"/>
    <w:rPr>
      <w:color w:val="0000FF"/>
      <w:u w:val="single"/>
    </w:rPr>
  </w:style>
  <w:style w:type="character" w:styleId="af1">
    <w:name w:val="Emphasis"/>
    <w:qFormat/>
    <w:rsid w:val="00AA47D6"/>
    <w:rPr>
      <w:rFonts w:ascii="Arial" w:hAnsi="Arial"/>
      <w:b/>
      <w:spacing w:val="-10"/>
      <w:sz w:val="18"/>
    </w:rPr>
  </w:style>
  <w:style w:type="paragraph" w:customStyle="1" w:styleId="HeadingBar">
    <w:name w:val="Heading Bar"/>
    <w:basedOn w:val="a"/>
    <w:next w:val="3"/>
    <w:rsid w:val="00AA47D6"/>
    <w:pPr>
      <w:keepNext/>
      <w:keepLines/>
      <w:shd w:val="solid" w:color="auto" w:fill="auto"/>
      <w:autoSpaceDE/>
      <w:autoSpaceDN/>
      <w:spacing w:before="240"/>
      <w:ind w:right="7920"/>
    </w:pPr>
    <w:rPr>
      <w:rFonts w:ascii="Book Antiqua" w:hAnsi="Book Antiqua"/>
      <w:color w:val="FFFFFF"/>
      <w:sz w:val="8"/>
      <w:lang w:val="en-US"/>
    </w:rPr>
  </w:style>
  <w:style w:type="paragraph" w:customStyle="1" w:styleId="10">
    <w:name w:val="批注框文本1"/>
    <w:basedOn w:val="a"/>
    <w:semiHidden/>
    <w:rsid w:val="00AA47D6"/>
    <w:rPr>
      <w:sz w:val="16"/>
      <w:szCs w:val="16"/>
    </w:rPr>
  </w:style>
  <w:style w:type="paragraph" w:styleId="af2">
    <w:name w:val="Balloon Text"/>
    <w:basedOn w:val="a"/>
    <w:semiHidden/>
    <w:rsid w:val="00145954"/>
    <w:rPr>
      <w:sz w:val="16"/>
      <w:szCs w:val="16"/>
    </w:rPr>
  </w:style>
  <w:style w:type="paragraph" w:styleId="af3">
    <w:name w:val="Document Map"/>
    <w:basedOn w:val="a"/>
    <w:semiHidden/>
    <w:rsid w:val="00AF19A1"/>
    <w:pPr>
      <w:shd w:val="clear" w:color="auto" w:fill="000080"/>
    </w:pPr>
  </w:style>
  <w:style w:type="paragraph" w:styleId="4">
    <w:name w:val="List Bullet 4"/>
    <w:basedOn w:val="ad"/>
    <w:autoRedefine/>
    <w:rsid w:val="00274850"/>
    <w:pPr>
      <w:numPr>
        <w:numId w:val="23"/>
      </w:numPr>
      <w:tabs>
        <w:tab w:val="clear" w:pos="780"/>
        <w:tab w:val="num" w:pos="1209"/>
      </w:tabs>
      <w:overflowPunct/>
      <w:autoSpaceDE/>
      <w:autoSpaceDN/>
      <w:snapToGrid w:val="0"/>
      <w:spacing w:before="0" w:after="120" w:line="360" w:lineRule="auto"/>
      <w:ind w:leftChars="0" w:left="1209" w:firstLineChars="0" w:firstLine="0"/>
      <w:textAlignment w:val="auto"/>
    </w:pPr>
    <w:rPr>
      <w:rFonts w:ascii="Futura Md" w:eastAsia="幼圆" w:hAnsi="Futura Md"/>
      <w:bCs/>
      <w:sz w:val="24"/>
      <w:szCs w:val="24"/>
    </w:rPr>
  </w:style>
  <w:style w:type="paragraph" w:styleId="af4">
    <w:name w:val="List Paragraph"/>
    <w:basedOn w:val="a"/>
    <w:uiPriority w:val="34"/>
    <w:qFormat/>
    <w:rsid w:val="000F2AAD"/>
    <w:pPr>
      <w:ind w:firstLineChars="200" w:firstLine="420"/>
    </w:pPr>
  </w:style>
  <w:style w:type="character" w:customStyle="1" w:styleId="aa">
    <w:name w:val="页眉 字符"/>
    <w:link w:val="a9"/>
    <w:rsid w:val="00BB582B"/>
    <w:rPr>
      <w:rFonts w:ascii="宋体"/>
      <w:sz w:val="18"/>
      <w:lang w:val="en-GB"/>
    </w:rPr>
  </w:style>
  <w:style w:type="paragraph" w:customStyle="1" w:styleId="11">
    <w:name w:val="列出段落1"/>
    <w:basedOn w:val="a"/>
    <w:uiPriority w:val="34"/>
    <w:qFormat/>
    <w:rsid w:val="009863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8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Personal\Pjm_Doc_Temp\Trouble_shooting_temp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EC4D8-B970-40D4-97F6-06128B364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Trouble_shooting_temp.dot</Template>
  <TotalTime>889</TotalTime>
  <Pages>2</Pages>
  <Words>111</Words>
  <Characters>639</Characters>
  <Application>Microsoft Office Word</Application>
  <DocSecurity>0</DocSecurity>
  <Lines>5</Lines>
  <Paragraphs>1</Paragraphs>
  <ScaleCrop>false</ScaleCrop>
  <Company>AMT Group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访谈提纲</dc:title>
  <dc:subject/>
  <dc:creator>AMT</dc:creator>
  <cp:keywords/>
  <cp:lastModifiedBy>Meng kensen</cp:lastModifiedBy>
  <cp:revision>342</cp:revision>
  <cp:lastPrinted>2017-01-09T02:49:00Z</cp:lastPrinted>
  <dcterms:created xsi:type="dcterms:W3CDTF">2011-09-20T08:21:00Z</dcterms:created>
  <dcterms:modified xsi:type="dcterms:W3CDTF">2018-03-09T09:43:00Z</dcterms:modified>
</cp:coreProperties>
</file>